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84" w:rsidRPr="00D311BC" w:rsidRDefault="008D248B" w:rsidP="001D05F0">
      <w:pPr>
        <w:autoSpaceDE w:val="0"/>
        <w:autoSpaceDN w:val="0"/>
        <w:adjustRightInd w:val="0"/>
        <w:jc w:val="center"/>
        <w:rPr>
          <w:b/>
          <w:bCs/>
          <w:sz w:val="44"/>
          <w:szCs w:val="44"/>
        </w:rPr>
      </w:pPr>
      <w:r w:rsidRPr="00D311BC">
        <w:rPr>
          <w:b/>
          <w:bCs/>
          <w:sz w:val="44"/>
          <w:szCs w:val="44"/>
        </w:rPr>
        <w:t xml:space="preserve">Secondary </w:t>
      </w:r>
      <w:r w:rsidR="009F7A91" w:rsidRPr="00D311BC">
        <w:rPr>
          <w:b/>
          <w:bCs/>
          <w:sz w:val="44"/>
          <w:szCs w:val="44"/>
        </w:rPr>
        <w:t>Sales System Automation</w:t>
      </w:r>
      <w:r w:rsidR="006B51BF" w:rsidRPr="00D311BC">
        <w:rPr>
          <w:b/>
          <w:bCs/>
          <w:sz w:val="44"/>
          <w:szCs w:val="44"/>
        </w:rPr>
        <w:t xml:space="preserve"> Project</w:t>
      </w:r>
    </w:p>
    <w:p w:rsidR="008C7E96" w:rsidRPr="00D311BC" w:rsidRDefault="008C7E96" w:rsidP="001D05F0">
      <w:pPr>
        <w:pStyle w:val="Title"/>
        <w:rPr>
          <w:sz w:val="44"/>
          <w:szCs w:val="44"/>
        </w:rPr>
      </w:pPr>
      <w:r w:rsidRPr="00D311BC">
        <w:rPr>
          <w:sz w:val="44"/>
          <w:szCs w:val="44"/>
        </w:rPr>
        <w:fldChar w:fldCharType="begin"/>
      </w:r>
      <w:r w:rsidRPr="00D311BC">
        <w:rPr>
          <w:sz w:val="44"/>
          <w:szCs w:val="44"/>
        </w:rPr>
        <w:instrText xml:space="preserve"> TITLE  \* MERGEFORMAT </w:instrText>
      </w:r>
      <w:r w:rsidRPr="00D311BC">
        <w:rPr>
          <w:sz w:val="44"/>
          <w:szCs w:val="44"/>
        </w:rPr>
        <w:fldChar w:fldCharType="separate"/>
      </w:r>
      <w:r w:rsidR="00082D68" w:rsidRPr="00D311BC">
        <w:rPr>
          <w:sz w:val="44"/>
          <w:szCs w:val="44"/>
        </w:rPr>
        <w:t>Software Requirements Specification</w:t>
      </w:r>
      <w:r w:rsidRPr="00D311BC">
        <w:rPr>
          <w:sz w:val="44"/>
          <w:szCs w:val="44"/>
        </w:rPr>
        <w:fldChar w:fldCharType="end"/>
      </w:r>
    </w:p>
    <w:p w:rsidR="008C7E96" w:rsidRPr="00D311BC" w:rsidRDefault="008C7E96" w:rsidP="001D05F0">
      <w:pPr>
        <w:pStyle w:val="Title"/>
        <w:rPr>
          <w:sz w:val="28"/>
        </w:rPr>
      </w:pPr>
    </w:p>
    <w:p w:rsidR="008C7E96" w:rsidRPr="00D311BC" w:rsidRDefault="008C7E96" w:rsidP="001D05F0">
      <w:pPr>
        <w:jc w:val="center"/>
      </w:pPr>
    </w:p>
    <w:p w:rsidR="008C7E96" w:rsidRPr="00D311BC" w:rsidRDefault="008C7E96">
      <w:pPr>
        <w:pStyle w:val="BodyText"/>
      </w:pPr>
    </w:p>
    <w:p w:rsidR="008C7E96" w:rsidRPr="00D311BC" w:rsidRDefault="008C7E96">
      <w:pPr>
        <w:pStyle w:val="BodyText"/>
        <w:sectPr w:rsidR="008C7E96" w:rsidRPr="00D311BC">
          <w:footerReference w:type="even" r:id="rId7"/>
          <w:pgSz w:w="12240" w:h="15840" w:code="1"/>
          <w:pgMar w:top="1440" w:right="1440" w:bottom="1440" w:left="1440" w:header="720" w:footer="720" w:gutter="0"/>
          <w:cols w:space="720"/>
          <w:vAlign w:val="center"/>
        </w:sectPr>
      </w:pPr>
    </w:p>
    <w:p w:rsidR="008C7E96" w:rsidRPr="00D311BC" w:rsidRDefault="008C7E96">
      <w:pPr>
        <w:pStyle w:val="Title"/>
      </w:pPr>
      <w:r w:rsidRPr="00D311B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rsidRPr="00D311BC">
        <w:tc>
          <w:tcPr>
            <w:tcW w:w="2304" w:type="dxa"/>
          </w:tcPr>
          <w:p w:rsidR="008C7E96" w:rsidRPr="00D311BC" w:rsidRDefault="008C7E96">
            <w:pPr>
              <w:pStyle w:val="Tabletext"/>
              <w:jc w:val="center"/>
              <w:rPr>
                <w:b/>
              </w:rPr>
            </w:pPr>
            <w:r w:rsidRPr="00D311BC">
              <w:rPr>
                <w:b/>
              </w:rPr>
              <w:t>Date</w:t>
            </w:r>
          </w:p>
        </w:tc>
        <w:tc>
          <w:tcPr>
            <w:tcW w:w="1152" w:type="dxa"/>
          </w:tcPr>
          <w:p w:rsidR="008C7E96" w:rsidRPr="00D311BC" w:rsidRDefault="008C7E96">
            <w:pPr>
              <w:pStyle w:val="Tabletext"/>
              <w:jc w:val="center"/>
              <w:rPr>
                <w:b/>
              </w:rPr>
            </w:pPr>
            <w:r w:rsidRPr="00D311BC">
              <w:rPr>
                <w:b/>
              </w:rPr>
              <w:t>Version</w:t>
            </w:r>
          </w:p>
        </w:tc>
        <w:tc>
          <w:tcPr>
            <w:tcW w:w="3744" w:type="dxa"/>
          </w:tcPr>
          <w:p w:rsidR="008C7E96" w:rsidRPr="00D311BC" w:rsidRDefault="008C7E96">
            <w:pPr>
              <w:pStyle w:val="Tabletext"/>
              <w:jc w:val="center"/>
              <w:rPr>
                <w:b/>
              </w:rPr>
            </w:pPr>
            <w:r w:rsidRPr="00D311BC">
              <w:rPr>
                <w:b/>
              </w:rPr>
              <w:t>Description</w:t>
            </w:r>
          </w:p>
        </w:tc>
        <w:tc>
          <w:tcPr>
            <w:tcW w:w="2304" w:type="dxa"/>
          </w:tcPr>
          <w:p w:rsidR="008C7E96" w:rsidRPr="00D311BC" w:rsidRDefault="008C7E96">
            <w:pPr>
              <w:pStyle w:val="Tabletext"/>
              <w:jc w:val="center"/>
              <w:rPr>
                <w:b/>
              </w:rPr>
            </w:pPr>
            <w:r w:rsidRPr="00D311BC">
              <w:rPr>
                <w:b/>
              </w:rPr>
              <w:t>Author</w:t>
            </w:r>
          </w:p>
        </w:tc>
      </w:tr>
      <w:tr w:rsidR="008C7E96" w:rsidRPr="00D311BC">
        <w:tc>
          <w:tcPr>
            <w:tcW w:w="2304" w:type="dxa"/>
          </w:tcPr>
          <w:p w:rsidR="008C7E96" w:rsidRPr="00D311BC" w:rsidRDefault="008D248B">
            <w:pPr>
              <w:pStyle w:val="Tabletext"/>
            </w:pPr>
            <w:r w:rsidRPr="00D311BC">
              <w:t>02/0</w:t>
            </w:r>
            <w:r w:rsidR="008C4519">
              <w:t>8</w:t>
            </w:r>
            <w:r w:rsidRPr="00D311BC">
              <w:t>//18</w:t>
            </w:r>
          </w:p>
        </w:tc>
        <w:tc>
          <w:tcPr>
            <w:tcW w:w="1152" w:type="dxa"/>
          </w:tcPr>
          <w:p w:rsidR="008C7E96" w:rsidRPr="00D311BC" w:rsidRDefault="008D248B">
            <w:pPr>
              <w:pStyle w:val="Tabletext"/>
            </w:pPr>
            <w:r w:rsidRPr="00D311BC">
              <w:t>1.0</w:t>
            </w:r>
          </w:p>
        </w:tc>
        <w:tc>
          <w:tcPr>
            <w:tcW w:w="3744" w:type="dxa"/>
          </w:tcPr>
          <w:p w:rsidR="008C7E96" w:rsidRPr="00D311BC" w:rsidRDefault="008D248B" w:rsidP="000758CE">
            <w:pPr>
              <w:pStyle w:val="Tabletext"/>
              <w:jc w:val="center"/>
            </w:pPr>
            <w:r w:rsidRPr="00D311BC">
              <w:t>Draft</w:t>
            </w:r>
          </w:p>
        </w:tc>
        <w:tc>
          <w:tcPr>
            <w:tcW w:w="2304" w:type="dxa"/>
          </w:tcPr>
          <w:p w:rsidR="008C7E96" w:rsidRPr="00D311BC" w:rsidRDefault="008C7E96" w:rsidP="00910FEC">
            <w:pPr>
              <w:pStyle w:val="Tabletext"/>
              <w:jc w:val="center"/>
            </w:pPr>
          </w:p>
        </w:tc>
      </w:tr>
      <w:tr w:rsidR="00B30589" w:rsidRPr="00D311BC">
        <w:tc>
          <w:tcPr>
            <w:tcW w:w="2304" w:type="dxa"/>
          </w:tcPr>
          <w:p w:rsidR="00B30589" w:rsidRPr="00D311BC" w:rsidRDefault="00B30589" w:rsidP="00D6211F">
            <w:pPr>
              <w:pStyle w:val="Tabletext"/>
            </w:pPr>
          </w:p>
        </w:tc>
        <w:tc>
          <w:tcPr>
            <w:tcW w:w="1152" w:type="dxa"/>
          </w:tcPr>
          <w:p w:rsidR="00B30589" w:rsidRPr="00D311BC" w:rsidRDefault="00B30589" w:rsidP="00D6211F">
            <w:pPr>
              <w:pStyle w:val="Tabletext"/>
            </w:pPr>
          </w:p>
        </w:tc>
        <w:tc>
          <w:tcPr>
            <w:tcW w:w="3744" w:type="dxa"/>
          </w:tcPr>
          <w:p w:rsidR="00B30589" w:rsidRPr="00D311BC" w:rsidRDefault="00B30589" w:rsidP="00D6211F">
            <w:pPr>
              <w:pStyle w:val="Tabletext"/>
              <w:jc w:val="center"/>
            </w:pPr>
          </w:p>
        </w:tc>
        <w:tc>
          <w:tcPr>
            <w:tcW w:w="2304" w:type="dxa"/>
          </w:tcPr>
          <w:p w:rsidR="00B30589" w:rsidRPr="00D311BC" w:rsidRDefault="00B30589" w:rsidP="00D6211F">
            <w:pPr>
              <w:pStyle w:val="Tabletext"/>
              <w:jc w:val="center"/>
            </w:pPr>
          </w:p>
        </w:tc>
      </w:tr>
    </w:tbl>
    <w:p w:rsidR="00456839" w:rsidRPr="00D311BC" w:rsidRDefault="008C7E96" w:rsidP="008D248B">
      <w:pPr>
        <w:rPr>
          <w:sz w:val="24"/>
          <w:szCs w:val="24"/>
        </w:rPr>
      </w:pPr>
      <w:r w:rsidRPr="00D311BC">
        <w:br w:type="page"/>
      </w:r>
      <w:r w:rsidR="00456839" w:rsidRPr="00D311BC">
        <w:rPr>
          <w:sz w:val="24"/>
          <w:szCs w:val="24"/>
        </w:rPr>
        <w:lastRenderedPageBreak/>
        <w:t>Table of Contents</w:t>
      </w:r>
    </w:p>
    <w:p w:rsidR="008D248B" w:rsidRPr="00D311BC" w:rsidRDefault="008D248B" w:rsidP="00FE5C0E">
      <w:pPr>
        <w:numPr>
          <w:ilvl w:val="0"/>
          <w:numId w:val="3"/>
        </w:numPr>
        <w:rPr>
          <w:sz w:val="24"/>
          <w:szCs w:val="24"/>
        </w:rPr>
      </w:pPr>
      <w:r w:rsidRPr="00D311BC">
        <w:rPr>
          <w:sz w:val="24"/>
          <w:szCs w:val="24"/>
        </w:rPr>
        <w:t>Introduction</w:t>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p>
    <w:p w:rsidR="008D248B" w:rsidRPr="00D311BC" w:rsidRDefault="008D248B" w:rsidP="00FE5C0E">
      <w:pPr>
        <w:numPr>
          <w:ilvl w:val="1"/>
          <w:numId w:val="3"/>
        </w:numPr>
        <w:rPr>
          <w:sz w:val="24"/>
          <w:szCs w:val="24"/>
        </w:rPr>
      </w:pPr>
      <w:r w:rsidRPr="00D311BC">
        <w:rPr>
          <w:sz w:val="24"/>
          <w:szCs w:val="24"/>
        </w:rPr>
        <w:t>Purpose</w:t>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p>
    <w:p w:rsidR="008D248B" w:rsidRPr="00D311BC" w:rsidRDefault="008D248B" w:rsidP="00FE5C0E">
      <w:pPr>
        <w:numPr>
          <w:ilvl w:val="1"/>
          <w:numId w:val="3"/>
        </w:numPr>
        <w:rPr>
          <w:sz w:val="24"/>
          <w:szCs w:val="24"/>
        </w:rPr>
      </w:pPr>
      <w:r w:rsidRPr="00D311BC">
        <w:rPr>
          <w:sz w:val="24"/>
          <w:szCs w:val="24"/>
        </w:rPr>
        <w:t>Scope</w:t>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p>
    <w:p w:rsidR="008D248B" w:rsidRPr="00D311BC" w:rsidRDefault="008D248B" w:rsidP="00FE5C0E">
      <w:pPr>
        <w:numPr>
          <w:ilvl w:val="1"/>
          <w:numId w:val="3"/>
        </w:numPr>
        <w:rPr>
          <w:sz w:val="24"/>
          <w:szCs w:val="24"/>
        </w:rPr>
      </w:pPr>
      <w:r w:rsidRPr="00D311BC">
        <w:rPr>
          <w:sz w:val="24"/>
          <w:szCs w:val="24"/>
        </w:rPr>
        <w:t>Definitions, Acronyms, and Abbreviations</w:t>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r w:rsidRPr="00D311BC">
        <w:rPr>
          <w:sz w:val="24"/>
          <w:szCs w:val="24"/>
        </w:rPr>
        <w:tab/>
      </w:r>
    </w:p>
    <w:p w:rsidR="008D248B" w:rsidRPr="00D311BC" w:rsidRDefault="008D248B" w:rsidP="00FE5C0E">
      <w:pPr>
        <w:numPr>
          <w:ilvl w:val="1"/>
          <w:numId w:val="3"/>
        </w:numPr>
        <w:rPr>
          <w:sz w:val="24"/>
          <w:szCs w:val="24"/>
        </w:rPr>
      </w:pPr>
      <w:r w:rsidRPr="00D311BC">
        <w:rPr>
          <w:sz w:val="24"/>
          <w:szCs w:val="24"/>
        </w:rPr>
        <w:t>Overview</w:t>
      </w:r>
      <w:r w:rsidRPr="00D311BC">
        <w:rPr>
          <w:sz w:val="24"/>
          <w:szCs w:val="24"/>
        </w:rPr>
        <w:tab/>
      </w:r>
    </w:p>
    <w:p w:rsidR="008D248B" w:rsidRPr="00D311BC" w:rsidRDefault="008D248B" w:rsidP="00FE5C0E">
      <w:pPr>
        <w:numPr>
          <w:ilvl w:val="0"/>
          <w:numId w:val="3"/>
        </w:numPr>
        <w:rPr>
          <w:sz w:val="24"/>
          <w:szCs w:val="24"/>
        </w:rPr>
      </w:pPr>
      <w:r w:rsidRPr="00D311BC">
        <w:rPr>
          <w:sz w:val="24"/>
          <w:szCs w:val="24"/>
        </w:rPr>
        <w:t>Overall Description</w:t>
      </w:r>
    </w:p>
    <w:p w:rsidR="00D91C89" w:rsidRPr="00D311BC" w:rsidRDefault="00D91C89" w:rsidP="00FE5C0E">
      <w:pPr>
        <w:numPr>
          <w:ilvl w:val="0"/>
          <w:numId w:val="3"/>
        </w:numPr>
        <w:rPr>
          <w:sz w:val="24"/>
          <w:szCs w:val="24"/>
        </w:rPr>
      </w:pPr>
      <w:r w:rsidRPr="00D311BC">
        <w:rPr>
          <w:sz w:val="24"/>
          <w:szCs w:val="24"/>
        </w:rPr>
        <w:t>Structural Model</w:t>
      </w:r>
    </w:p>
    <w:p w:rsidR="00401101" w:rsidRPr="00D311BC" w:rsidRDefault="00401101" w:rsidP="00FE5C0E">
      <w:pPr>
        <w:numPr>
          <w:ilvl w:val="0"/>
          <w:numId w:val="3"/>
        </w:numPr>
        <w:rPr>
          <w:sz w:val="24"/>
          <w:szCs w:val="24"/>
        </w:rPr>
      </w:pPr>
      <w:r w:rsidRPr="00D311BC">
        <w:rPr>
          <w:sz w:val="24"/>
          <w:szCs w:val="24"/>
        </w:rPr>
        <w:t>Modules and Functionality</w:t>
      </w:r>
    </w:p>
    <w:p w:rsidR="001068E0" w:rsidRPr="00D311BC" w:rsidRDefault="001068E0" w:rsidP="00FE5C0E">
      <w:pPr>
        <w:numPr>
          <w:ilvl w:val="1"/>
          <w:numId w:val="3"/>
        </w:numPr>
        <w:rPr>
          <w:sz w:val="24"/>
          <w:szCs w:val="24"/>
        </w:rPr>
      </w:pPr>
      <w:r w:rsidRPr="00D311BC">
        <w:rPr>
          <w:sz w:val="24"/>
          <w:szCs w:val="24"/>
        </w:rPr>
        <w:t>Central Module</w:t>
      </w:r>
    </w:p>
    <w:p w:rsidR="001068E0" w:rsidRPr="00D311BC" w:rsidRDefault="00DA52EC" w:rsidP="00FE5C0E">
      <w:pPr>
        <w:numPr>
          <w:ilvl w:val="2"/>
          <w:numId w:val="3"/>
        </w:numPr>
        <w:rPr>
          <w:sz w:val="24"/>
          <w:szCs w:val="24"/>
        </w:rPr>
      </w:pPr>
      <w:r w:rsidRPr="00D311BC">
        <w:rPr>
          <w:sz w:val="24"/>
          <w:szCs w:val="24"/>
        </w:rPr>
        <w:t>Business</w:t>
      </w:r>
      <w:r w:rsidRPr="00D311BC">
        <w:rPr>
          <w:b/>
          <w:sz w:val="22"/>
        </w:rPr>
        <w:t xml:space="preserve"> </w:t>
      </w:r>
      <w:r w:rsidR="001068E0" w:rsidRPr="00D311BC">
        <w:rPr>
          <w:sz w:val="24"/>
          <w:szCs w:val="24"/>
        </w:rPr>
        <w:t>Hierarchy Management</w:t>
      </w:r>
    </w:p>
    <w:p w:rsidR="001068E0" w:rsidRPr="00D311BC" w:rsidRDefault="001068E0" w:rsidP="00FE5C0E">
      <w:pPr>
        <w:numPr>
          <w:ilvl w:val="2"/>
          <w:numId w:val="3"/>
        </w:numPr>
        <w:rPr>
          <w:sz w:val="24"/>
          <w:szCs w:val="24"/>
        </w:rPr>
      </w:pPr>
      <w:r w:rsidRPr="00D311BC">
        <w:rPr>
          <w:sz w:val="24"/>
          <w:szCs w:val="24"/>
        </w:rPr>
        <w:t>Customer/ DB Management</w:t>
      </w:r>
    </w:p>
    <w:p w:rsidR="00577CD6" w:rsidRPr="00D311BC" w:rsidRDefault="00577CD6" w:rsidP="00FE5C0E">
      <w:pPr>
        <w:numPr>
          <w:ilvl w:val="2"/>
          <w:numId w:val="3"/>
        </w:numPr>
        <w:rPr>
          <w:sz w:val="24"/>
          <w:szCs w:val="24"/>
        </w:rPr>
      </w:pPr>
      <w:r w:rsidRPr="00D311BC">
        <w:rPr>
          <w:sz w:val="24"/>
          <w:szCs w:val="24"/>
        </w:rPr>
        <w:t>Outlet Management</w:t>
      </w:r>
    </w:p>
    <w:p w:rsidR="001068E0" w:rsidRPr="00D311BC" w:rsidRDefault="001068E0" w:rsidP="00FE5C0E">
      <w:pPr>
        <w:numPr>
          <w:ilvl w:val="2"/>
          <w:numId w:val="3"/>
        </w:numPr>
        <w:rPr>
          <w:sz w:val="24"/>
          <w:szCs w:val="24"/>
        </w:rPr>
      </w:pPr>
      <w:r w:rsidRPr="00D311BC">
        <w:rPr>
          <w:sz w:val="24"/>
          <w:szCs w:val="24"/>
        </w:rPr>
        <w:t>Calendar Management</w:t>
      </w:r>
    </w:p>
    <w:p w:rsidR="001068E0" w:rsidRPr="00D311BC" w:rsidRDefault="001068E0" w:rsidP="00FE5C0E">
      <w:pPr>
        <w:numPr>
          <w:ilvl w:val="2"/>
          <w:numId w:val="3"/>
        </w:numPr>
        <w:rPr>
          <w:sz w:val="24"/>
          <w:szCs w:val="24"/>
        </w:rPr>
      </w:pPr>
      <w:r w:rsidRPr="00D311BC">
        <w:rPr>
          <w:sz w:val="24"/>
          <w:szCs w:val="24"/>
        </w:rPr>
        <w:t>Sales Force Management</w:t>
      </w:r>
    </w:p>
    <w:p w:rsidR="001068E0" w:rsidRPr="00D311BC" w:rsidRDefault="001068E0" w:rsidP="00FE5C0E">
      <w:pPr>
        <w:numPr>
          <w:ilvl w:val="2"/>
          <w:numId w:val="3"/>
        </w:numPr>
        <w:rPr>
          <w:sz w:val="24"/>
          <w:szCs w:val="24"/>
        </w:rPr>
      </w:pPr>
      <w:r w:rsidRPr="00D311BC">
        <w:rPr>
          <w:sz w:val="24"/>
          <w:szCs w:val="24"/>
        </w:rPr>
        <w:t>Inventory Management</w:t>
      </w:r>
    </w:p>
    <w:p w:rsidR="001068E0" w:rsidRPr="00D311BC" w:rsidRDefault="001068E0" w:rsidP="00FE5C0E">
      <w:pPr>
        <w:numPr>
          <w:ilvl w:val="2"/>
          <w:numId w:val="3"/>
        </w:numPr>
        <w:rPr>
          <w:sz w:val="24"/>
          <w:szCs w:val="24"/>
        </w:rPr>
      </w:pPr>
      <w:r w:rsidRPr="00D311BC">
        <w:rPr>
          <w:sz w:val="24"/>
          <w:szCs w:val="24"/>
        </w:rPr>
        <w:t>Product &amp; Price Management</w:t>
      </w:r>
    </w:p>
    <w:p w:rsidR="001068E0" w:rsidRPr="00D311BC" w:rsidRDefault="001068E0" w:rsidP="00FE5C0E">
      <w:pPr>
        <w:numPr>
          <w:ilvl w:val="2"/>
          <w:numId w:val="3"/>
        </w:numPr>
        <w:rPr>
          <w:sz w:val="24"/>
          <w:szCs w:val="24"/>
        </w:rPr>
      </w:pPr>
      <w:r w:rsidRPr="00D311BC">
        <w:rPr>
          <w:sz w:val="24"/>
          <w:szCs w:val="24"/>
        </w:rPr>
        <w:t>Rebate/Claim Management</w:t>
      </w:r>
    </w:p>
    <w:p w:rsidR="001068E0" w:rsidRPr="00D311BC" w:rsidRDefault="001068E0" w:rsidP="00FE5C0E">
      <w:pPr>
        <w:numPr>
          <w:ilvl w:val="2"/>
          <w:numId w:val="3"/>
        </w:numPr>
        <w:rPr>
          <w:sz w:val="24"/>
          <w:szCs w:val="24"/>
        </w:rPr>
      </w:pPr>
      <w:r w:rsidRPr="00D311BC">
        <w:rPr>
          <w:sz w:val="24"/>
          <w:szCs w:val="24"/>
        </w:rPr>
        <w:t>Sales Promotion Management/ Trade promotion</w:t>
      </w:r>
    </w:p>
    <w:p w:rsidR="001068E0" w:rsidRPr="00D311BC" w:rsidRDefault="001068E0" w:rsidP="00FE5C0E">
      <w:pPr>
        <w:numPr>
          <w:ilvl w:val="2"/>
          <w:numId w:val="3"/>
        </w:numPr>
        <w:ind w:left="2250" w:hanging="90"/>
        <w:rPr>
          <w:sz w:val="24"/>
          <w:szCs w:val="24"/>
        </w:rPr>
      </w:pPr>
      <w:r w:rsidRPr="00D311BC">
        <w:rPr>
          <w:sz w:val="24"/>
          <w:szCs w:val="24"/>
        </w:rPr>
        <w:t>Target Management</w:t>
      </w:r>
    </w:p>
    <w:p w:rsidR="001068E0" w:rsidRPr="00D311BC" w:rsidRDefault="001068E0" w:rsidP="00FE5C0E">
      <w:pPr>
        <w:numPr>
          <w:ilvl w:val="2"/>
          <w:numId w:val="3"/>
        </w:numPr>
        <w:ind w:left="2250" w:hanging="90"/>
        <w:rPr>
          <w:sz w:val="24"/>
          <w:szCs w:val="24"/>
        </w:rPr>
      </w:pPr>
      <w:r w:rsidRPr="00D311BC">
        <w:rPr>
          <w:sz w:val="24"/>
          <w:szCs w:val="24"/>
        </w:rPr>
        <w:t>B</w:t>
      </w:r>
      <w:r w:rsidR="006744B0">
        <w:rPr>
          <w:sz w:val="24"/>
          <w:szCs w:val="24"/>
        </w:rPr>
        <w:t>u</w:t>
      </w:r>
      <w:r w:rsidRPr="00D311BC">
        <w:rPr>
          <w:sz w:val="24"/>
          <w:szCs w:val="24"/>
        </w:rPr>
        <w:t xml:space="preserve">lk Data Upload. </w:t>
      </w:r>
    </w:p>
    <w:p w:rsidR="001068E0" w:rsidRPr="00D311BC" w:rsidRDefault="001068E0" w:rsidP="00FE5C0E">
      <w:pPr>
        <w:numPr>
          <w:ilvl w:val="2"/>
          <w:numId w:val="3"/>
        </w:numPr>
        <w:ind w:left="2250" w:hanging="90"/>
        <w:rPr>
          <w:sz w:val="24"/>
          <w:szCs w:val="24"/>
        </w:rPr>
      </w:pPr>
      <w:r w:rsidRPr="00D311BC">
        <w:rPr>
          <w:sz w:val="24"/>
          <w:szCs w:val="24"/>
        </w:rPr>
        <w:t>Focus SKU/Brand</w:t>
      </w:r>
    </w:p>
    <w:p w:rsidR="001068E0" w:rsidRPr="00D311BC" w:rsidRDefault="001068E0" w:rsidP="00FE5C0E">
      <w:pPr>
        <w:numPr>
          <w:ilvl w:val="2"/>
          <w:numId w:val="3"/>
        </w:numPr>
        <w:ind w:left="2250" w:hanging="90"/>
        <w:rPr>
          <w:sz w:val="24"/>
          <w:szCs w:val="24"/>
        </w:rPr>
      </w:pPr>
      <w:r w:rsidRPr="00D311BC">
        <w:rPr>
          <w:sz w:val="24"/>
          <w:szCs w:val="24"/>
        </w:rPr>
        <w:t>Message</w:t>
      </w:r>
    </w:p>
    <w:p w:rsidR="0096358B" w:rsidRPr="00D311BC" w:rsidRDefault="0096358B" w:rsidP="00FE5C0E">
      <w:pPr>
        <w:numPr>
          <w:ilvl w:val="2"/>
          <w:numId w:val="3"/>
        </w:numPr>
        <w:ind w:left="2250" w:hanging="90"/>
        <w:rPr>
          <w:sz w:val="24"/>
          <w:szCs w:val="24"/>
        </w:rPr>
      </w:pPr>
      <w:r w:rsidRPr="00D311BC">
        <w:rPr>
          <w:sz w:val="24"/>
          <w:szCs w:val="24"/>
        </w:rPr>
        <w:t>Reports</w:t>
      </w:r>
    </w:p>
    <w:p w:rsidR="001068E0" w:rsidRPr="00D311BC" w:rsidRDefault="001068E0" w:rsidP="00FE5C0E">
      <w:pPr>
        <w:numPr>
          <w:ilvl w:val="1"/>
          <w:numId w:val="3"/>
        </w:numPr>
        <w:rPr>
          <w:sz w:val="24"/>
          <w:szCs w:val="24"/>
        </w:rPr>
      </w:pPr>
      <w:r w:rsidRPr="00D311BC">
        <w:rPr>
          <w:sz w:val="24"/>
          <w:szCs w:val="24"/>
        </w:rPr>
        <w:t>Mobile Application</w:t>
      </w:r>
      <w:r w:rsidR="008D769C" w:rsidRPr="00D311BC">
        <w:rPr>
          <w:sz w:val="24"/>
          <w:szCs w:val="24"/>
        </w:rPr>
        <w:t xml:space="preserve"> Module</w:t>
      </w:r>
    </w:p>
    <w:p w:rsidR="001068E0" w:rsidRPr="00D311BC" w:rsidRDefault="001068E0" w:rsidP="00FE5C0E">
      <w:pPr>
        <w:numPr>
          <w:ilvl w:val="2"/>
          <w:numId w:val="3"/>
        </w:numPr>
        <w:rPr>
          <w:sz w:val="24"/>
          <w:szCs w:val="24"/>
        </w:rPr>
      </w:pPr>
      <w:r w:rsidRPr="00D311BC">
        <w:rPr>
          <w:sz w:val="24"/>
          <w:szCs w:val="24"/>
        </w:rPr>
        <w:t>Route wise Sales Order</w:t>
      </w:r>
    </w:p>
    <w:p w:rsidR="001068E0" w:rsidRPr="00D311BC" w:rsidRDefault="001068E0" w:rsidP="00FE5C0E">
      <w:pPr>
        <w:numPr>
          <w:ilvl w:val="2"/>
          <w:numId w:val="3"/>
        </w:numPr>
        <w:rPr>
          <w:sz w:val="24"/>
          <w:szCs w:val="24"/>
        </w:rPr>
      </w:pPr>
      <w:r w:rsidRPr="00D311BC">
        <w:rPr>
          <w:sz w:val="24"/>
          <w:szCs w:val="24"/>
        </w:rPr>
        <w:t>New Outlet creation</w:t>
      </w:r>
    </w:p>
    <w:p w:rsidR="001068E0" w:rsidRPr="00D311BC" w:rsidRDefault="001068E0" w:rsidP="00FE5C0E">
      <w:pPr>
        <w:numPr>
          <w:ilvl w:val="2"/>
          <w:numId w:val="3"/>
        </w:numPr>
        <w:rPr>
          <w:sz w:val="24"/>
          <w:szCs w:val="24"/>
        </w:rPr>
      </w:pPr>
      <w:r w:rsidRPr="00D311BC">
        <w:rPr>
          <w:sz w:val="24"/>
          <w:szCs w:val="24"/>
        </w:rPr>
        <w:t>Outlet GPS Verification</w:t>
      </w:r>
    </w:p>
    <w:p w:rsidR="001068E0" w:rsidRPr="00D311BC" w:rsidRDefault="001068E0" w:rsidP="00FE5C0E">
      <w:pPr>
        <w:numPr>
          <w:ilvl w:val="2"/>
          <w:numId w:val="3"/>
        </w:numPr>
        <w:rPr>
          <w:sz w:val="24"/>
          <w:szCs w:val="24"/>
        </w:rPr>
      </w:pPr>
      <w:r w:rsidRPr="00D311BC">
        <w:rPr>
          <w:sz w:val="24"/>
          <w:szCs w:val="24"/>
        </w:rPr>
        <w:t>Trade Promotion</w:t>
      </w:r>
    </w:p>
    <w:p w:rsidR="001068E0" w:rsidRPr="00D311BC" w:rsidRDefault="001068E0" w:rsidP="00FE5C0E">
      <w:pPr>
        <w:numPr>
          <w:ilvl w:val="2"/>
          <w:numId w:val="3"/>
        </w:numPr>
        <w:rPr>
          <w:sz w:val="24"/>
          <w:szCs w:val="24"/>
        </w:rPr>
      </w:pPr>
      <w:r w:rsidRPr="00D311BC">
        <w:rPr>
          <w:sz w:val="24"/>
          <w:szCs w:val="24"/>
        </w:rPr>
        <w:t>Sync</w:t>
      </w:r>
    </w:p>
    <w:p w:rsidR="001068E0" w:rsidRPr="00D311BC" w:rsidRDefault="001068E0" w:rsidP="00FE5C0E">
      <w:pPr>
        <w:numPr>
          <w:ilvl w:val="2"/>
          <w:numId w:val="3"/>
        </w:numPr>
        <w:rPr>
          <w:sz w:val="24"/>
          <w:szCs w:val="24"/>
        </w:rPr>
      </w:pPr>
      <w:r w:rsidRPr="00D311BC">
        <w:rPr>
          <w:sz w:val="24"/>
          <w:szCs w:val="24"/>
        </w:rPr>
        <w:t>Product List</w:t>
      </w:r>
    </w:p>
    <w:p w:rsidR="001068E0" w:rsidRPr="00D311BC" w:rsidRDefault="001068E0" w:rsidP="00FE5C0E">
      <w:pPr>
        <w:numPr>
          <w:ilvl w:val="2"/>
          <w:numId w:val="3"/>
        </w:numPr>
        <w:rPr>
          <w:sz w:val="24"/>
          <w:szCs w:val="24"/>
        </w:rPr>
      </w:pPr>
      <w:r w:rsidRPr="00D311BC">
        <w:rPr>
          <w:sz w:val="24"/>
          <w:szCs w:val="24"/>
        </w:rPr>
        <w:t>Message</w:t>
      </w:r>
    </w:p>
    <w:p w:rsidR="000672A9" w:rsidRPr="00D311BC" w:rsidRDefault="001068E0" w:rsidP="00FE5C0E">
      <w:pPr>
        <w:numPr>
          <w:ilvl w:val="2"/>
          <w:numId w:val="3"/>
        </w:numPr>
        <w:rPr>
          <w:sz w:val="24"/>
          <w:szCs w:val="24"/>
        </w:rPr>
      </w:pPr>
      <w:r w:rsidRPr="00D311BC">
        <w:rPr>
          <w:sz w:val="24"/>
          <w:szCs w:val="24"/>
        </w:rPr>
        <w:t>Reports</w:t>
      </w:r>
    </w:p>
    <w:p w:rsidR="001068E0" w:rsidRPr="00D311BC" w:rsidRDefault="001068E0" w:rsidP="00FE5C0E">
      <w:pPr>
        <w:numPr>
          <w:ilvl w:val="2"/>
          <w:numId w:val="3"/>
        </w:numPr>
        <w:rPr>
          <w:sz w:val="24"/>
          <w:szCs w:val="24"/>
        </w:rPr>
      </w:pPr>
      <w:r w:rsidRPr="00D311BC">
        <w:rPr>
          <w:sz w:val="24"/>
          <w:szCs w:val="24"/>
        </w:rPr>
        <w:t>Update</w:t>
      </w:r>
    </w:p>
    <w:p w:rsidR="001068E0" w:rsidRPr="00D311BC" w:rsidRDefault="001068E0" w:rsidP="00FE5C0E">
      <w:pPr>
        <w:numPr>
          <w:ilvl w:val="2"/>
          <w:numId w:val="3"/>
        </w:numPr>
        <w:ind w:left="2700"/>
        <w:rPr>
          <w:sz w:val="24"/>
          <w:szCs w:val="24"/>
        </w:rPr>
      </w:pPr>
      <w:r w:rsidRPr="00D311BC">
        <w:rPr>
          <w:sz w:val="24"/>
          <w:szCs w:val="24"/>
        </w:rPr>
        <w:t>Delivery Module</w:t>
      </w:r>
    </w:p>
    <w:p w:rsidR="001068E0" w:rsidRPr="00D311BC" w:rsidRDefault="001068E0" w:rsidP="00FE5C0E">
      <w:pPr>
        <w:numPr>
          <w:ilvl w:val="2"/>
          <w:numId w:val="3"/>
        </w:numPr>
        <w:ind w:left="2700"/>
        <w:rPr>
          <w:sz w:val="24"/>
          <w:szCs w:val="24"/>
        </w:rPr>
      </w:pPr>
      <w:r w:rsidRPr="00D311BC">
        <w:rPr>
          <w:sz w:val="24"/>
          <w:szCs w:val="24"/>
        </w:rPr>
        <w:t>Target view</w:t>
      </w:r>
    </w:p>
    <w:p w:rsidR="001068E0" w:rsidRPr="00D311BC" w:rsidRDefault="001068E0" w:rsidP="00FE5C0E">
      <w:pPr>
        <w:numPr>
          <w:ilvl w:val="2"/>
          <w:numId w:val="3"/>
        </w:numPr>
        <w:ind w:left="2700"/>
        <w:rPr>
          <w:sz w:val="24"/>
          <w:szCs w:val="24"/>
        </w:rPr>
      </w:pPr>
      <w:r w:rsidRPr="00D311BC">
        <w:rPr>
          <w:sz w:val="24"/>
          <w:szCs w:val="24"/>
        </w:rPr>
        <w:t>Spot Sales</w:t>
      </w:r>
    </w:p>
    <w:p w:rsidR="001068E0" w:rsidRPr="00D311BC" w:rsidRDefault="001068E0" w:rsidP="00FE5C0E">
      <w:pPr>
        <w:numPr>
          <w:ilvl w:val="1"/>
          <w:numId w:val="3"/>
        </w:numPr>
        <w:rPr>
          <w:sz w:val="24"/>
          <w:szCs w:val="24"/>
        </w:rPr>
      </w:pPr>
      <w:r w:rsidRPr="00D311BC">
        <w:rPr>
          <w:sz w:val="24"/>
          <w:szCs w:val="24"/>
        </w:rPr>
        <w:t>DB House Operation</w:t>
      </w:r>
      <w:r w:rsidR="008D769C" w:rsidRPr="00D311BC">
        <w:rPr>
          <w:sz w:val="24"/>
          <w:szCs w:val="24"/>
        </w:rPr>
        <w:t xml:space="preserve"> Module</w:t>
      </w:r>
    </w:p>
    <w:p w:rsidR="001068E0" w:rsidRPr="00D311BC" w:rsidRDefault="001068E0" w:rsidP="00FE5C0E">
      <w:pPr>
        <w:numPr>
          <w:ilvl w:val="2"/>
          <w:numId w:val="3"/>
        </w:numPr>
        <w:rPr>
          <w:sz w:val="24"/>
          <w:szCs w:val="24"/>
        </w:rPr>
      </w:pPr>
      <w:r w:rsidRPr="00D311BC">
        <w:rPr>
          <w:sz w:val="24"/>
          <w:szCs w:val="24"/>
        </w:rPr>
        <w:t>Purchase Management</w:t>
      </w:r>
    </w:p>
    <w:p w:rsidR="001068E0" w:rsidRPr="00D311BC" w:rsidRDefault="001068E0" w:rsidP="00FE5C0E">
      <w:pPr>
        <w:numPr>
          <w:ilvl w:val="2"/>
          <w:numId w:val="3"/>
        </w:numPr>
        <w:rPr>
          <w:sz w:val="24"/>
          <w:szCs w:val="24"/>
        </w:rPr>
      </w:pPr>
      <w:r w:rsidRPr="00D311BC">
        <w:rPr>
          <w:sz w:val="24"/>
          <w:szCs w:val="24"/>
        </w:rPr>
        <w:t>Outlet Management</w:t>
      </w:r>
    </w:p>
    <w:p w:rsidR="001068E0" w:rsidRPr="00D311BC" w:rsidRDefault="001068E0" w:rsidP="00FE5C0E">
      <w:pPr>
        <w:numPr>
          <w:ilvl w:val="2"/>
          <w:numId w:val="3"/>
        </w:numPr>
        <w:rPr>
          <w:sz w:val="24"/>
          <w:szCs w:val="24"/>
        </w:rPr>
      </w:pPr>
      <w:r w:rsidRPr="00D311BC">
        <w:rPr>
          <w:sz w:val="24"/>
          <w:szCs w:val="24"/>
        </w:rPr>
        <w:t>Inventory Management (challan</w:t>
      </w:r>
      <w:r w:rsidR="000172C5" w:rsidRPr="00D311BC">
        <w:rPr>
          <w:sz w:val="24"/>
          <w:szCs w:val="24"/>
        </w:rPr>
        <w:t xml:space="preserve"> &amp; Product</w:t>
      </w:r>
      <w:r w:rsidRPr="00D311BC">
        <w:rPr>
          <w:sz w:val="24"/>
          <w:szCs w:val="24"/>
        </w:rPr>
        <w:t>)</w:t>
      </w:r>
    </w:p>
    <w:p w:rsidR="001068E0" w:rsidRPr="00D311BC" w:rsidRDefault="001068E0" w:rsidP="00FE5C0E">
      <w:pPr>
        <w:numPr>
          <w:ilvl w:val="2"/>
          <w:numId w:val="3"/>
        </w:numPr>
        <w:rPr>
          <w:sz w:val="24"/>
          <w:szCs w:val="24"/>
        </w:rPr>
      </w:pPr>
      <w:r w:rsidRPr="00D311BC">
        <w:rPr>
          <w:sz w:val="24"/>
          <w:szCs w:val="24"/>
        </w:rPr>
        <w:t>Day End Restriction</w:t>
      </w:r>
    </w:p>
    <w:p w:rsidR="0096358B" w:rsidRPr="00D311BC" w:rsidRDefault="001068E0" w:rsidP="00FE5C0E">
      <w:pPr>
        <w:numPr>
          <w:ilvl w:val="2"/>
          <w:numId w:val="3"/>
        </w:numPr>
        <w:rPr>
          <w:sz w:val="24"/>
          <w:szCs w:val="24"/>
        </w:rPr>
      </w:pPr>
      <w:r w:rsidRPr="00D311BC">
        <w:rPr>
          <w:sz w:val="24"/>
          <w:szCs w:val="24"/>
        </w:rPr>
        <w:t>Mobile Sales/ DBH Order Management</w:t>
      </w:r>
    </w:p>
    <w:p w:rsidR="0096358B" w:rsidRPr="00D311BC" w:rsidRDefault="0096358B" w:rsidP="00FE5C0E">
      <w:pPr>
        <w:numPr>
          <w:ilvl w:val="2"/>
          <w:numId w:val="3"/>
        </w:numPr>
        <w:rPr>
          <w:sz w:val="24"/>
          <w:szCs w:val="24"/>
        </w:rPr>
      </w:pPr>
      <w:r w:rsidRPr="00D311BC">
        <w:rPr>
          <w:sz w:val="24"/>
          <w:szCs w:val="24"/>
        </w:rPr>
        <w:t>Reports</w:t>
      </w:r>
    </w:p>
    <w:p w:rsidR="0034582D" w:rsidRPr="00D311BC" w:rsidRDefault="0034582D" w:rsidP="0034582D">
      <w:pPr>
        <w:ind w:left="360"/>
        <w:rPr>
          <w:sz w:val="24"/>
          <w:szCs w:val="24"/>
        </w:rPr>
      </w:pPr>
    </w:p>
    <w:p w:rsidR="0034582D" w:rsidRPr="00D311BC" w:rsidRDefault="0034582D" w:rsidP="0034582D">
      <w:pPr>
        <w:ind w:left="360"/>
        <w:rPr>
          <w:sz w:val="24"/>
          <w:szCs w:val="24"/>
        </w:rPr>
      </w:pPr>
    </w:p>
    <w:p w:rsidR="0034582D" w:rsidRPr="00D311BC" w:rsidRDefault="0034582D" w:rsidP="0034582D">
      <w:pPr>
        <w:ind w:left="360"/>
        <w:rPr>
          <w:sz w:val="24"/>
          <w:szCs w:val="24"/>
        </w:rPr>
      </w:pPr>
    </w:p>
    <w:p w:rsidR="00995FC0" w:rsidRPr="00D311BC" w:rsidRDefault="00995FC0" w:rsidP="00FE5C0E">
      <w:pPr>
        <w:numPr>
          <w:ilvl w:val="0"/>
          <w:numId w:val="3"/>
        </w:numPr>
        <w:rPr>
          <w:sz w:val="24"/>
          <w:szCs w:val="24"/>
        </w:rPr>
      </w:pPr>
      <w:r w:rsidRPr="00D311BC">
        <w:rPr>
          <w:sz w:val="24"/>
          <w:szCs w:val="24"/>
        </w:rPr>
        <w:t xml:space="preserve">Specific Requirements </w:t>
      </w:r>
    </w:p>
    <w:p w:rsidR="00A7593E" w:rsidRPr="00D311BC" w:rsidRDefault="00A7593E" w:rsidP="00FE5C0E">
      <w:pPr>
        <w:numPr>
          <w:ilvl w:val="1"/>
          <w:numId w:val="3"/>
        </w:numPr>
        <w:rPr>
          <w:sz w:val="24"/>
          <w:szCs w:val="24"/>
        </w:rPr>
      </w:pPr>
      <w:r w:rsidRPr="00D311BC">
        <w:rPr>
          <w:sz w:val="24"/>
          <w:szCs w:val="24"/>
        </w:rPr>
        <w:t>Usability</w:t>
      </w:r>
      <w:r w:rsidRPr="00D311BC">
        <w:rPr>
          <w:sz w:val="24"/>
          <w:szCs w:val="24"/>
        </w:rPr>
        <w:tab/>
      </w:r>
    </w:p>
    <w:p w:rsidR="00A7593E" w:rsidRPr="00D311BC" w:rsidRDefault="00A7593E" w:rsidP="00FE5C0E">
      <w:pPr>
        <w:numPr>
          <w:ilvl w:val="2"/>
          <w:numId w:val="3"/>
        </w:numPr>
        <w:rPr>
          <w:sz w:val="24"/>
          <w:szCs w:val="24"/>
        </w:rPr>
      </w:pPr>
      <w:r w:rsidRPr="00D311BC">
        <w:rPr>
          <w:sz w:val="24"/>
          <w:szCs w:val="24"/>
        </w:rPr>
        <w:t>Graphical User Interface</w:t>
      </w:r>
    </w:p>
    <w:p w:rsidR="00995FC0" w:rsidRPr="00D311BC" w:rsidRDefault="00A7593E" w:rsidP="00FE5C0E">
      <w:pPr>
        <w:numPr>
          <w:ilvl w:val="2"/>
          <w:numId w:val="3"/>
        </w:numPr>
        <w:rPr>
          <w:sz w:val="24"/>
          <w:szCs w:val="24"/>
        </w:rPr>
      </w:pPr>
      <w:r w:rsidRPr="00D311BC">
        <w:rPr>
          <w:sz w:val="24"/>
          <w:szCs w:val="24"/>
        </w:rPr>
        <w:t>Accessibility</w:t>
      </w:r>
    </w:p>
    <w:p w:rsidR="00995FC0" w:rsidRPr="00D311BC" w:rsidRDefault="00A7593E" w:rsidP="00FE5C0E">
      <w:pPr>
        <w:numPr>
          <w:ilvl w:val="1"/>
          <w:numId w:val="3"/>
        </w:numPr>
        <w:rPr>
          <w:sz w:val="24"/>
          <w:szCs w:val="24"/>
        </w:rPr>
      </w:pPr>
      <w:r w:rsidRPr="00D311BC">
        <w:rPr>
          <w:sz w:val="24"/>
          <w:szCs w:val="24"/>
        </w:rPr>
        <w:t>Reliability &amp; Availability</w:t>
      </w:r>
    </w:p>
    <w:p w:rsidR="00995FC0" w:rsidRPr="00D311BC" w:rsidRDefault="00A7593E" w:rsidP="00FE5C0E">
      <w:pPr>
        <w:numPr>
          <w:ilvl w:val="2"/>
          <w:numId w:val="3"/>
        </w:numPr>
        <w:rPr>
          <w:sz w:val="24"/>
          <w:szCs w:val="24"/>
        </w:rPr>
      </w:pPr>
      <w:r w:rsidRPr="00D311BC">
        <w:rPr>
          <w:sz w:val="24"/>
          <w:szCs w:val="24"/>
        </w:rPr>
        <w:t>Back-end Internal Computers</w:t>
      </w:r>
      <w:r w:rsidRPr="00D311BC">
        <w:rPr>
          <w:sz w:val="24"/>
          <w:szCs w:val="24"/>
        </w:rPr>
        <w:tab/>
      </w:r>
    </w:p>
    <w:p w:rsidR="00A7593E" w:rsidRPr="00D311BC" w:rsidRDefault="00A7593E" w:rsidP="00FE5C0E">
      <w:pPr>
        <w:numPr>
          <w:ilvl w:val="2"/>
          <w:numId w:val="3"/>
        </w:numPr>
        <w:rPr>
          <w:sz w:val="24"/>
          <w:szCs w:val="24"/>
        </w:rPr>
      </w:pPr>
      <w:r w:rsidRPr="00D311BC">
        <w:rPr>
          <w:sz w:val="24"/>
          <w:szCs w:val="24"/>
        </w:rPr>
        <w:t>Internet Service Provider or Intranet</w:t>
      </w:r>
    </w:p>
    <w:p w:rsidR="00A7593E" w:rsidRPr="00D311BC" w:rsidRDefault="00995FC0" w:rsidP="00FE5C0E">
      <w:pPr>
        <w:numPr>
          <w:ilvl w:val="1"/>
          <w:numId w:val="3"/>
        </w:numPr>
        <w:rPr>
          <w:sz w:val="24"/>
          <w:szCs w:val="24"/>
        </w:rPr>
      </w:pPr>
      <w:r w:rsidRPr="00D311BC">
        <w:rPr>
          <w:sz w:val="24"/>
          <w:szCs w:val="24"/>
        </w:rPr>
        <w:t>Performance</w:t>
      </w:r>
    </w:p>
    <w:p w:rsidR="00995FC0" w:rsidRPr="00D311BC" w:rsidRDefault="00A7593E" w:rsidP="00FE5C0E">
      <w:pPr>
        <w:numPr>
          <w:ilvl w:val="1"/>
          <w:numId w:val="3"/>
        </w:numPr>
        <w:rPr>
          <w:sz w:val="24"/>
          <w:szCs w:val="24"/>
        </w:rPr>
      </w:pPr>
      <w:r w:rsidRPr="00D311BC">
        <w:rPr>
          <w:sz w:val="24"/>
          <w:szCs w:val="24"/>
        </w:rPr>
        <w:t>Security</w:t>
      </w:r>
    </w:p>
    <w:p w:rsidR="00995FC0" w:rsidRPr="00D311BC" w:rsidRDefault="00A7593E" w:rsidP="00FE5C0E">
      <w:pPr>
        <w:numPr>
          <w:ilvl w:val="2"/>
          <w:numId w:val="3"/>
        </w:numPr>
        <w:rPr>
          <w:sz w:val="24"/>
          <w:szCs w:val="24"/>
        </w:rPr>
      </w:pPr>
      <w:r w:rsidRPr="00D311BC">
        <w:rPr>
          <w:sz w:val="24"/>
          <w:szCs w:val="24"/>
        </w:rPr>
        <w:t>Data Transfer</w:t>
      </w:r>
      <w:r w:rsidRPr="00D311BC">
        <w:rPr>
          <w:sz w:val="24"/>
          <w:szCs w:val="24"/>
        </w:rPr>
        <w:tab/>
      </w:r>
    </w:p>
    <w:p w:rsidR="00A7593E" w:rsidRPr="00D311BC" w:rsidRDefault="00A7593E" w:rsidP="00FE5C0E">
      <w:pPr>
        <w:numPr>
          <w:ilvl w:val="2"/>
          <w:numId w:val="3"/>
        </w:numPr>
        <w:rPr>
          <w:sz w:val="24"/>
          <w:szCs w:val="24"/>
        </w:rPr>
      </w:pPr>
      <w:r w:rsidRPr="00D311BC">
        <w:rPr>
          <w:sz w:val="24"/>
          <w:szCs w:val="24"/>
        </w:rPr>
        <w:t>Data Storage</w:t>
      </w:r>
    </w:p>
    <w:p w:rsidR="00995FC0" w:rsidRPr="00D311BC" w:rsidRDefault="00A7593E" w:rsidP="00FE5C0E">
      <w:pPr>
        <w:numPr>
          <w:ilvl w:val="1"/>
          <w:numId w:val="3"/>
        </w:numPr>
        <w:rPr>
          <w:sz w:val="24"/>
          <w:szCs w:val="24"/>
        </w:rPr>
      </w:pPr>
      <w:r w:rsidRPr="00D311BC">
        <w:rPr>
          <w:sz w:val="24"/>
          <w:szCs w:val="24"/>
        </w:rPr>
        <w:t>Supportabilit</w:t>
      </w:r>
      <w:r w:rsidR="00995FC0" w:rsidRPr="00D311BC">
        <w:rPr>
          <w:sz w:val="24"/>
          <w:szCs w:val="24"/>
        </w:rPr>
        <w:t>y</w:t>
      </w:r>
    </w:p>
    <w:p w:rsidR="00A7593E" w:rsidRPr="00D311BC" w:rsidRDefault="00A7593E" w:rsidP="00FE5C0E">
      <w:pPr>
        <w:numPr>
          <w:ilvl w:val="2"/>
          <w:numId w:val="3"/>
        </w:numPr>
        <w:rPr>
          <w:sz w:val="24"/>
          <w:szCs w:val="24"/>
        </w:rPr>
      </w:pPr>
      <w:r w:rsidRPr="00D311BC">
        <w:rPr>
          <w:sz w:val="24"/>
          <w:szCs w:val="24"/>
        </w:rPr>
        <w:t>Configuration Management Tool</w:t>
      </w:r>
    </w:p>
    <w:p w:rsidR="00A7593E" w:rsidRPr="00D311BC" w:rsidRDefault="00A7593E" w:rsidP="00FE5C0E">
      <w:pPr>
        <w:numPr>
          <w:ilvl w:val="1"/>
          <w:numId w:val="3"/>
        </w:numPr>
        <w:rPr>
          <w:sz w:val="24"/>
          <w:szCs w:val="24"/>
        </w:rPr>
      </w:pPr>
      <w:r w:rsidRPr="00D311BC">
        <w:rPr>
          <w:sz w:val="24"/>
          <w:szCs w:val="24"/>
        </w:rPr>
        <w:t>Design Constraints</w:t>
      </w:r>
    </w:p>
    <w:p w:rsidR="00A7593E" w:rsidRPr="00D311BC" w:rsidRDefault="00A7593E" w:rsidP="00FE5C0E">
      <w:pPr>
        <w:numPr>
          <w:ilvl w:val="2"/>
          <w:numId w:val="3"/>
        </w:numPr>
        <w:rPr>
          <w:sz w:val="24"/>
          <w:szCs w:val="24"/>
        </w:rPr>
      </w:pPr>
      <w:r w:rsidRPr="00D311BC">
        <w:rPr>
          <w:sz w:val="24"/>
          <w:szCs w:val="24"/>
        </w:rPr>
        <w:t>Standard Development Tools</w:t>
      </w:r>
    </w:p>
    <w:p w:rsidR="00A7593E" w:rsidRPr="00D311BC" w:rsidRDefault="00A7593E" w:rsidP="00FE5C0E">
      <w:pPr>
        <w:numPr>
          <w:ilvl w:val="2"/>
          <w:numId w:val="3"/>
        </w:numPr>
        <w:rPr>
          <w:sz w:val="24"/>
          <w:szCs w:val="24"/>
        </w:rPr>
      </w:pPr>
      <w:r w:rsidRPr="00D311BC">
        <w:rPr>
          <w:sz w:val="24"/>
          <w:szCs w:val="24"/>
        </w:rPr>
        <w:t>Web Based Product</w:t>
      </w:r>
    </w:p>
    <w:p w:rsidR="00A7593E" w:rsidRPr="00D311BC" w:rsidRDefault="00A7593E" w:rsidP="00FE5C0E">
      <w:pPr>
        <w:numPr>
          <w:ilvl w:val="1"/>
          <w:numId w:val="3"/>
        </w:numPr>
        <w:rPr>
          <w:sz w:val="24"/>
          <w:szCs w:val="24"/>
        </w:rPr>
      </w:pPr>
      <w:r w:rsidRPr="00D311BC">
        <w:rPr>
          <w:sz w:val="24"/>
          <w:szCs w:val="24"/>
        </w:rPr>
        <w:t>On-line User Documentation and Help System Requirements</w:t>
      </w:r>
    </w:p>
    <w:p w:rsidR="00A7593E" w:rsidRPr="00D311BC" w:rsidRDefault="00A7593E" w:rsidP="00FE5C0E">
      <w:pPr>
        <w:numPr>
          <w:ilvl w:val="1"/>
          <w:numId w:val="3"/>
        </w:numPr>
        <w:rPr>
          <w:sz w:val="24"/>
          <w:szCs w:val="24"/>
        </w:rPr>
      </w:pPr>
      <w:r w:rsidRPr="00D311BC">
        <w:rPr>
          <w:sz w:val="24"/>
          <w:szCs w:val="24"/>
        </w:rPr>
        <w:t>Purchased Components</w:t>
      </w:r>
    </w:p>
    <w:p w:rsidR="00A7593E" w:rsidRPr="00D311BC" w:rsidRDefault="00A7593E" w:rsidP="00FE5C0E">
      <w:pPr>
        <w:numPr>
          <w:ilvl w:val="1"/>
          <w:numId w:val="3"/>
        </w:numPr>
        <w:rPr>
          <w:sz w:val="24"/>
          <w:szCs w:val="24"/>
        </w:rPr>
      </w:pPr>
      <w:r w:rsidRPr="00D311BC">
        <w:rPr>
          <w:sz w:val="24"/>
          <w:szCs w:val="24"/>
        </w:rPr>
        <w:t>Interfaces</w:t>
      </w:r>
    </w:p>
    <w:p w:rsidR="00A7593E" w:rsidRPr="00D311BC" w:rsidRDefault="00A7593E" w:rsidP="00FE5C0E">
      <w:pPr>
        <w:numPr>
          <w:ilvl w:val="2"/>
          <w:numId w:val="3"/>
        </w:numPr>
        <w:rPr>
          <w:sz w:val="24"/>
          <w:szCs w:val="24"/>
        </w:rPr>
      </w:pPr>
      <w:r w:rsidRPr="00D311BC">
        <w:rPr>
          <w:sz w:val="24"/>
          <w:szCs w:val="24"/>
        </w:rPr>
        <w:t>User Interfaces</w:t>
      </w:r>
    </w:p>
    <w:p w:rsidR="00A7593E" w:rsidRPr="00D311BC" w:rsidRDefault="00A7593E" w:rsidP="00FE5C0E">
      <w:pPr>
        <w:numPr>
          <w:ilvl w:val="2"/>
          <w:numId w:val="3"/>
        </w:numPr>
        <w:rPr>
          <w:sz w:val="24"/>
          <w:szCs w:val="24"/>
        </w:rPr>
      </w:pPr>
      <w:r w:rsidRPr="00D311BC">
        <w:rPr>
          <w:sz w:val="24"/>
          <w:szCs w:val="24"/>
        </w:rPr>
        <w:t>Hardware Interfaces</w:t>
      </w:r>
    </w:p>
    <w:p w:rsidR="00A7593E" w:rsidRPr="00D311BC" w:rsidRDefault="00A7593E" w:rsidP="00FE5C0E">
      <w:pPr>
        <w:numPr>
          <w:ilvl w:val="2"/>
          <w:numId w:val="3"/>
        </w:numPr>
        <w:rPr>
          <w:sz w:val="24"/>
          <w:szCs w:val="24"/>
        </w:rPr>
      </w:pPr>
      <w:r w:rsidRPr="00D311BC">
        <w:rPr>
          <w:sz w:val="24"/>
          <w:szCs w:val="24"/>
        </w:rPr>
        <w:t>Software Interfaces</w:t>
      </w:r>
    </w:p>
    <w:p w:rsidR="00A7593E" w:rsidRPr="00D311BC" w:rsidRDefault="00A7593E" w:rsidP="00FE5C0E">
      <w:pPr>
        <w:numPr>
          <w:ilvl w:val="2"/>
          <w:numId w:val="3"/>
        </w:numPr>
        <w:rPr>
          <w:sz w:val="24"/>
          <w:szCs w:val="24"/>
        </w:rPr>
      </w:pPr>
      <w:r w:rsidRPr="00D311BC">
        <w:rPr>
          <w:sz w:val="24"/>
          <w:szCs w:val="24"/>
        </w:rPr>
        <w:t>Communications Interfaces</w:t>
      </w:r>
    </w:p>
    <w:p w:rsidR="00A7593E" w:rsidRPr="00D311BC" w:rsidRDefault="00A7593E" w:rsidP="00FE5C0E">
      <w:pPr>
        <w:numPr>
          <w:ilvl w:val="1"/>
          <w:numId w:val="3"/>
        </w:numPr>
        <w:ind w:left="990" w:hanging="612"/>
        <w:rPr>
          <w:sz w:val="24"/>
          <w:szCs w:val="24"/>
        </w:rPr>
      </w:pPr>
      <w:r w:rsidRPr="00D311BC">
        <w:rPr>
          <w:sz w:val="24"/>
          <w:szCs w:val="24"/>
        </w:rPr>
        <w:t>Licensing Requirements</w:t>
      </w:r>
    </w:p>
    <w:p w:rsidR="00A7593E" w:rsidRPr="00D311BC" w:rsidRDefault="00A7593E" w:rsidP="00FE5C0E">
      <w:pPr>
        <w:numPr>
          <w:ilvl w:val="1"/>
          <w:numId w:val="3"/>
        </w:numPr>
        <w:ind w:left="990" w:hanging="612"/>
        <w:rPr>
          <w:sz w:val="24"/>
          <w:szCs w:val="24"/>
        </w:rPr>
      </w:pPr>
      <w:r w:rsidRPr="00D311BC">
        <w:rPr>
          <w:sz w:val="24"/>
          <w:szCs w:val="24"/>
        </w:rPr>
        <w:t>Legal, Copyright, and Other Notices</w:t>
      </w:r>
    </w:p>
    <w:p w:rsidR="00A7593E" w:rsidRPr="00D311BC" w:rsidRDefault="00A7593E" w:rsidP="00FE5C0E">
      <w:pPr>
        <w:numPr>
          <w:ilvl w:val="1"/>
          <w:numId w:val="3"/>
        </w:numPr>
        <w:ind w:left="990" w:hanging="612"/>
        <w:rPr>
          <w:sz w:val="24"/>
          <w:szCs w:val="24"/>
        </w:rPr>
      </w:pPr>
      <w:r w:rsidRPr="00D311BC">
        <w:rPr>
          <w:sz w:val="24"/>
          <w:szCs w:val="24"/>
        </w:rPr>
        <w:t>Applicable Standards</w:t>
      </w:r>
    </w:p>
    <w:p w:rsidR="00A7593E" w:rsidRPr="00D311BC" w:rsidRDefault="00A7593E" w:rsidP="00FE5C0E">
      <w:pPr>
        <w:numPr>
          <w:ilvl w:val="1"/>
          <w:numId w:val="3"/>
        </w:numPr>
        <w:ind w:left="990" w:hanging="612"/>
        <w:rPr>
          <w:sz w:val="24"/>
          <w:szCs w:val="24"/>
        </w:rPr>
      </w:pPr>
      <w:r w:rsidRPr="00D311BC">
        <w:rPr>
          <w:sz w:val="24"/>
          <w:szCs w:val="24"/>
        </w:rPr>
        <w:t>Supporting Information</w:t>
      </w:r>
    </w:p>
    <w:p w:rsidR="008C7E96" w:rsidRPr="00D311BC" w:rsidRDefault="008C7E96" w:rsidP="008D248B">
      <w:r w:rsidRPr="00D311BC">
        <w:br w:type="page"/>
      </w:r>
      <w:r w:rsidR="00577CD6" w:rsidRPr="00D311BC">
        <w:lastRenderedPageBreak/>
        <w:t xml:space="preserve"> </w:t>
      </w:r>
    </w:p>
    <w:p w:rsidR="008C7E96" w:rsidRPr="00D311BC" w:rsidRDefault="008C7E96">
      <w:pPr>
        <w:pStyle w:val="Heading1"/>
      </w:pPr>
      <w:bookmarkStart w:id="0" w:name="_Toc510439811"/>
      <w:r w:rsidRPr="00D311BC">
        <w:t>Introduction</w:t>
      </w:r>
      <w:bookmarkEnd w:id="0"/>
    </w:p>
    <w:p w:rsidR="00ED1CD8" w:rsidRPr="00D311BC" w:rsidRDefault="00ED1CD8" w:rsidP="00ED1CD8">
      <w:pPr>
        <w:autoSpaceDE w:val="0"/>
        <w:autoSpaceDN w:val="0"/>
        <w:adjustRightInd w:val="0"/>
        <w:jc w:val="both"/>
      </w:pPr>
    </w:p>
    <w:p w:rsidR="00ED1CD8" w:rsidRPr="00D311BC" w:rsidRDefault="00F7426C" w:rsidP="000202D1">
      <w:pPr>
        <w:rPr>
          <w:sz w:val="24"/>
          <w:szCs w:val="24"/>
        </w:rPr>
      </w:pPr>
      <w:r w:rsidRPr="00D311BC">
        <w:rPr>
          <w:sz w:val="24"/>
          <w:szCs w:val="24"/>
        </w:rPr>
        <w:t>The introduction</w:t>
      </w:r>
      <w:r w:rsidR="00A35843" w:rsidRPr="00D311BC">
        <w:rPr>
          <w:sz w:val="24"/>
          <w:szCs w:val="24"/>
        </w:rPr>
        <w:t xml:space="preserve"> of the Software Requirements Specification (SRS) provides an overview of the entire SRS with purpose, scope, definitions, acronyms, abbreviations, references and overview of the SRS.</w:t>
      </w:r>
      <w:r w:rsidR="001916C6" w:rsidRPr="00D311BC">
        <w:rPr>
          <w:sz w:val="24"/>
          <w:szCs w:val="24"/>
        </w:rPr>
        <w:t xml:space="preserve"> </w:t>
      </w:r>
      <w:r w:rsidR="00ED1CD8" w:rsidRPr="00D311BC">
        <w:rPr>
          <w:sz w:val="24"/>
          <w:szCs w:val="24"/>
        </w:rPr>
        <w:t xml:space="preserve">The aim of this document is to gather and analyze and give an in-depth insight of the complete </w:t>
      </w:r>
      <w:r w:rsidR="000153CE" w:rsidRPr="00D311BC">
        <w:rPr>
          <w:b/>
          <w:bCs/>
          <w:sz w:val="24"/>
          <w:szCs w:val="24"/>
        </w:rPr>
        <w:t xml:space="preserve">Transcom Beverage Limited </w:t>
      </w:r>
      <w:r w:rsidR="00577CD6" w:rsidRPr="00D311BC">
        <w:rPr>
          <w:b/>
          <w:bCs/>
          <w:sz w:val="24"/>
          <w:szCs w:val="24"/>
        </w:rPr>
        <w:t>Secondary</w:t>
      </w:r>
      <w:r w:rsidR="000153CE" w:rsidRPr="00D311BC">
        <w:rPr>
          <w:b/>
          <w:bCs/>
          <w:sz w:val="24"/>
          <w:szCs w:val="24"/>
        </w:rPr>
        <w:t xml:space="preserve"> Sales Automation</w:t>
      </w:r>
      <w:r w:rsidR="00ED1CD8" w:rsidRPr="00D311BC">
        <w:rPr>
          <w:b/>
          <w:bCs/>
          <w:sz w:val="24"/>
          <w:szCs w:val="24"/>
        </w:rPr>
        <w:t xml:space="preserve"> software system</w:t>
      </w:r>
      <w:r w:rsidR="000153CE" w:rsidRPr="00D311BC">
        <w:rPr>
          <w:b/>
          <w:bCs/>
          <w:sz w:val="24"/>
          <w:szCs w:val="24"/>
        </w:rPr>
        <w:t xml:space="preserve"> (</w:t>
      </w:r>
      <w:r w:rsidR="00577CD6" w:rsidRPr="00D311BC">
        <w:rPr>
          <w:b/>
          <w:bCs/>
          <w:sz w:val="24"/>
          <w:szCs w:val="24"/>
        </w:rPr>
        <w:t>S</w:t>
      </w:r>
      <w:r w:rsidR="000153CE" w:rsidRPr="00D311BC">
        <w:rPr>
          <w:b/>
          <w:bCs/>
          <w:sz w:val="24"/>
          <w:szCs w:val="24"/>
        </w:rPr>
        <w:t>SS)</w:t>
      </w:r>
      <w:r w:rsidR="00ED1CD8" w:rsidRPr="00D311BC">
        <w:rPr>
          <w:sz w:val="24"/>
          <w:szCs w:val="24"/>
        </w:rPr>
        <w:t xml:space="preserve"> by defining the problem statement</w:t>
      </w:r>
      <w:r w:rsidR="00A35843" w:rsidRPr="00D311BC">
        <w:rPr>
          <w:sz w:val="24"/>
          <w:szCs w:val="24"/>
        </w:rPr>
        <w:t xml:space="preserve"> in detail</w:t>
      </w:r>
      <w:r w:rsidR="00ED1CD8" w:rsidRPr="00D311BC">
        <w:rPr>
          <w:sz w:val="24"/>
          <w:szCs w:val="24"/>
        </w:rPr>
        <w:t xml:space="preserve">. Nevertheless, it also concentrates on the capabilities required by stakeholders and their needs while defining high-level product features. The detailed requirements of the </w:t>
      </w:r>
      <w:r w:rsidR="000153CE" w:rsidRPr="00D311BC">
        <w:rPr>
          <w:b/>
          <w:bCs/>
          <w:sz w:val="24"/>
          <w:szCs w:val="24"/>
        </w:rPr>
        <w:t xml:space="preserve">Transcom Beverage Limited </w:t>
      </w:r>
      <w:r w:rsidR="00C91A4F" w:rsidRPr="00D311BC">
        <w:rPr>
          <w:sz w:val="24"/>
          <w:szCs w:val="24"/>
        </w:rPr>
        <w:t>are provided in this</w:t>
      </w:r>
      <w:r w:rsidR="00ED1CD8" w:rsidRPr="00D311BC">
        <w:rPr>
          <w:sz w:val="24"/>
          <w:szCs w:val="24"/>
        </w:rPr>
        <w:t xml:space="preserve"> document.</w:t>
      </w:r>
    </w:p>
    <w:p w:rsidR="00ED1CD8" w:rsidRPr="00D311BC" w:rsidRDefault="00ED1CD8" w:rsidP="00396624">
      <w:pPr>
        <w:pStyle w:val="InfoBlue"/>
      </w:pPr>
    </w:p>
    <w:p w:rsidR="008C7E96" w:rsidRPr="00D311BC" w:rsidRDefault="008C7E96">
      <w:pPr>
        <w:pStyle w:val="Heading2"/>
      </w:pPr>
      <w:bookmarkStart w:id="1" w:name="_Toc510439812"/>
      <w:r w:rsidRPr="00D311BC">
        <w:t>Purpose</w:t>
      </w:r>
      <w:bookmarkEnd w:id="1"/>
    </w:p>
    <w:p w:rsidR="00604063" w:rsidRPr="00D311BC" w:rsidRDefault="00604063" w:rsidP="00604063"/>
    <w:p w:rsidR="00407604" w:rsidRPr="00D311BC" w:rsidRDefault="00407604" w:rsidP="005D3163">
      <w:pPr>
        <w:rPr>
          <w:sz w:val="24"/>
          <w:szCs w:val="24"/>
        </w:rPr>
      </w:pPr>
      <w:r w:rsidRPr="00D311BC">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443B06" w:rsidRPr="00D311BC" w:rsidRDefault="00443B06" w:rsidP="005D3163">
      <w:pPr>
        <w:rPr>
          <w:sz w:val="24"/>
          <w:szCs w:val="24"/>
        </w:rPr>
      </w:pPr>
    </w:p>
    <w:p w:rsidR="00443B06" w:rsidRPr="00D311BC" w:rsidRDefault="00443B06" w:rsidP="005D3163">
      <w:pPr>
        <w:rPr>
          <w:sz w:val="24"/>
          <w:szCs w:val="24"/>
        </w:rPr>
      </w:pPr>
      <w:r w:rsidRPr="00D311BC">
        <w:rPr>
          <w:sz w:val="24"/>
          <w:szCs w:val="24"/>
        </w:rPr>
        <w:t xml:space="preserve">In short, the purpose of this SRS document is </w:t>
      </w:r>
      <w:r w:rsidR="007D15C0" w:rsidRPr="00D311BC">
        <w:rPr>
          <w:sz w:val="24"/>
          <w:szCs w:val="24"/>
        </w:rPr>
        <w:t xml:space="preserve">to </w:t>
      </w:r>
      <w:r w:rsidRPr="00D311BC">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D311BC">
        <w:rPr>
          <w:sz w:val="24"/>
          <w:szCs w:val="24"/>
        </w:rPr>
        <w:t xml:space="preserve"> Nonetheless, it helps any designer and developer to assist in software delivery lifecycle (SDLC) processes.</w:t>
      </w:r>
    </w:p>
    <w:p w:rsidR="002A70AA" w:rsidRPr="00D311BC" w:rsidRDefault="002A70AA" w:rsidP="005D3163">
      <w:pPr>
        <w:rPr>
          <w:sz w:val="24"/>
          <w:szCs w:val="24"/>
        </w:rPr>
      </w:pPr>
    </w:p>
    <w:p w:rsidR="005D3163" w:rsidRPr="00D311BC" w:rsidRDefault="005D3163" w:rsidP="00407604">
      <w:pPr>
        <w:widowControl/>
        <w:autoSpaceDE w:val="0"/>
        <w:autoSpaceDN w:val="0"/>
        <w:adjustRightInd w:val="0"/>
        <w:spacing w:line="240" w:lineRule="auto"/>
        <w:jc w:val="both"/>
      </w:pPr>
    </w:p>
    <w:p w:rsidR="008C7E96" w:rsidRPr="00D311BC" w:rsidRDefault="008C7E96">
      <w:pPr>
        <w:pStyle w:val="Heading2"/>
      </w:pPr>
      <w:bookmarkStart w:id="2" w:name="_Toc510439813"/>
      <w:r w:rsidRPr="00D311BC">
        <w:t>Scope</w:t>
      </w:r>
      <w:bookmarkEnd w:id="2"/>
    </w:p>
    <w:p w:rsidR="00407604" w:rsidRPr="00D311BC" w:rsidRDefault="00407604" w:rsidP="00407604"/>
    <w:p w:rsidR="005164E2" w:rsidRPr="00D311BC" w:rsidRDefault="00F71BE7" w:rsidP="00BC39B0">
      <w:pPr>
        <w:rPr>
          <w:sz w:val="24"/>
          <w:szCs w:val="24"/>
        </w:rPr>
      </w:pPr>
      <w:r w:rsidRPr="00D311BC">
        <w:rPr>
          <w:sz w:val="24"/>
          <w:szCs w:val="24"/>
        </w:rPr>
        <w:t xml:space="preserve">Primarily, </w:t>
      </w:r>
      <w:r w:rsidR="00C6012D" w:rsidRPr="00D311BC">
        <w:rPr>
          <w:sz w:val="24"/>
          <w:szCs w:val="24"/>
        </w:rPr>
        <w:t>t</w:t>
      </w:r>
      <w:r w:rsidR="000153CE" w:rsidRPr="00D311BC">
        <w:rPr>
          <w:sz w:val="24"/>
          <w:szCs w:val="24"/>
        </w:rPr>
        <w:t xml:space="preserve">he scope pertains to the </w:t>
      </w:r>
      <w:r w:rsidR="00577CD6" w:rsidRPr="00D311BC">
        <w:rPr>
          <w:sz w:val="24"/>
          <w:szCs w:val="24"/>
        </w:rPr>
        <w:t>S</w:t>
      </w:r>
      <w:r w:rsidR="000153CE" w:rsidRPr="00D311BC">
        <w:rPr>
          <w:sz w:val="24"/>
          <w:szCs w:val="24"/>
        </w:rPr>
        <w:t>SS</w:t>
      </w:r>
      <w:r w:rsidR="005164E2" w:rsidRPr="00D311BC">
        <w:rPr>
          <w:sz w:val="24"/>
          <w:szCs w:val="24"/>
        </w:rPr>
        <w:t xml:space="preserve"> </w:t>
      </w:r>
      <w:r w:rsidR="00577CD6" w:rsidRPr="00D311BC">
        <w:rPr>
          <w:sz w:val="24"/>
          <w:szCs w:val="24"/>
        </w:rPr>
        <w:t xml:space="preserve">(Secondary Sales System) </w:t>
      </w:r>
      <w:r w:rsidR="005164E2" w:rsidRPr="00D311BC">
        <w:rPr>
          <w:sz w:val="24"/>
          <w:szCs w:val="24"/>
        </w:rPr>
        <w:t xml:space="preserve">features for making </w:t>
      </w:r>
      <w:r w:rsidR="00363EC6" w:rsidRPr="00D311BC">
        <w:rPr>
          <w:sz w:val="24"/>
          <w:szCs w:val="24"/>
        </w:rPr>
        <w:t xml:space="preserve">Transcom Beverage Limited </w:t>
      </w:r>
      <w:r w:rsidR="005164E2" w:rsidRPr="00D311BC">
        <w:rPr>
          <w:sz w:val="24"/>
          <w:szCs w:val="24"/>
        </w:rPr>
        <w:t xml:space="preserve">project live.  It focuses on the company, the stakeholders and applications, which allow for online </w:t>
      </w:r>
      <w:r w:rsidR="00577CD6" w:rsidRPr="00D311BC">
        <w:rPr>
          <w:sz w:val="24"/>
          <w:szCs w:val="24"/>
        </w:rPr>
        <w:t>Order, Delivery and Analysis of</w:t>
      </w:r>
      <w:r w:rsidR="00363EC6" w:rsidRPr="00D311BC">
        <w:rPr>
          <w:sz w:val="24"/>
          <w:szCs w:val="24"/>
        </w:rPr>
        <w:t xml:space="preserve"> TBL products.</w:t>
      </w:r>
    </w:p>
    <w:p w:rsidR="00F71BE7" w:rsidRPr="00D311BC" w:rsidRDefault="00F71BE7" w:rsidP="00BC39B0">
      <w:pPr>
        <w:rPr>
          <w:sz w:val="24"/>
          <w:szCs w:val="24"/>
        </w:rPr>
      </w:pPr>
    </w:p>
    <w:p w:rsidR="00F71BE7" w:rsidRPr="00D311BC" w:rsidRDefault="00947394" w:rsidP="00BC39B0">
      <w:pPr>
        <w:rPr>
          <w:sz w:val="24"/>
          <w:szCs w:val="24"/>
        </w:rPr>
      </w:pPr>
      <w:r w:rsidRPr="00D311BC">
        <w:rPr>
          <w:sz w:val="24"/>
          <w:szCs w:val="24"/>
        </w:rPr>
        <w:t>This SRS</w:t>
      </w:r>
      <w:r w:rsidR="00F71BE7" w:rsidRPr="00D311BC">
        <w:rPr>
          <w:sz w:val="24"/>
          <w:szCs w:val="24"/>
        </w:rPr>
        <w:t xml:space="preserve"> is</w:t>
      </w:r>
      <w:r w:rsidRPr="00D311BC">
        <w:rPr>
          <w:sz w:val="24"/>
          <w:szCs w:val="24"/>
        </w:rPr>
        <w:t xml:space="preserve"> also</w:t>
      </w:r>
      <w:r w:rsidR="00F71BE7" w:rsidRPr="00D311BC">
        <w:rPr>
          <w:sz w:val="24"/>
          <w:szCs w:val="24"/>
        </w:rPr>
        <w:t xml:space="preserve"> aimed at specifying requirements of software to be developed but it can also be applied to assist in the selection of </w:t>
      </w:r>
      <w:r w:rsidR="00305D9A" w:rsidRPr="00D311BC">
        <w:rPr>
          <w:sz w:val="24"/>
          <w:szCs w:val="24"/>
        </w:rPr>
        <w:t>I</w:t>
      </w:r>
      <w:r w:rsidR="00F71BE7" w:rsidRPr="00D311BC">
        <w:rPr>
          <w:sz w:val="24"/>
          <w:szCs w:val="24"/>
        </w:rPr>
        <w:t xml:space="preserve">n-house and commercial software products. The standard can be used to create software requirements specifications directly or can be used as a model for defining </w:t>
      </w:r>
      <w:proofErr w:type="spellStart"/>
      <w:proofErr w:type="gramStart"/>
      <w:r w:rsidR="00F71BE7" w:rsidRPr="00D311BC">
        <w:rPr>
          <w:sz w:val="24"/>
          <w:szCs w:val="24"/>
        </w:rPr>
        <w:t>a</w:t>
      </w:r>
      <w:proofErr w:type="spellEnd"/>
      <w:proofErr w:type="gramEnd"/>
      <w:r w:rsidR="00F71BE7" w:rsidRPr="00D311BC">
        <w:rPr>
          <w:sz w:val="24"/>
          <w:szCs w:val="24"/>
        </w:rPr>
        <w:t xml:space="preserve"> organization or project specific standard. It does not identify any specific method, nomenclature or tool for preparing an SRS.</w:t>
      </w:r>
    </w:p>
    <w:p w:rsidR="00E744C2" w:rsidRPr="00D311BC" w:rsidRDefault="00E744C2" w:rsidP="00BC39B0">
      <w:pPr>
        <w:rPr>
          <w:sz w:val="24"/>
          <w:szCs w:val="24"/>
        </w:rPr>
      </w:pPr>
    </w:p>
    <w:p w:rsidR="00E744C2" w:rsidRPr="00D311BC" w:rsidRDefault="00E744C2" w:rsidP="00BC39B0">
      <w:pPr>
        <w:rPr>
          <w:sz w:val="24"/>
          <w:szCs w:val="24"/>
        </w:rPr>
      </w:pPr>
    </w:p>
    <w:p w:rsidR="00E744C2" w:rsidRPr="00D311BC" w:rsidRDefault="00E744C2" w:rsidP="00BC39B0">
      <w:pPr>
        <w:rPr>
          <w:sz w:val="24"/>
          <w:szCs w:val="24"/>
        </w:rPr>
      </w:pPr>
    </w:p>
    <w:p w:rsidR="00E744C2" w:rsidRPr="00D311BC" w:rsidRDefault="00E744C2" w:rsidP="00BC39B0">
      <w:pPr>
        <w:rPr>
          <w:sz w:val="24"/>
          <w:szCs w:val="24"/>
        </w:rPr>
      </w:pPr>
    </w:p>
    <w:p w:rsidR="00E744C2" w:rsidRPr="00D311BC" w:rsidRDefault="00E744C2" w:rsidP="00BC39B0">
      <w:pPr>
        <w:rPr>
          <w:sz w:val="24"/>
          <w:szCs w:val="24"/>
        </w:rPr>
      </w:pPr>
    </w:p>
    <w:p w:rsidR="00F71BE7" w:rsidRPr="00D311BC" w:rsidRDefault="00F71BE7" w:rsidP="005164E2">
      <w:pPr>
        <w:autoSpaceDE w:val="0"/>
        <w:autoSpaceDN w:val="0"/>
        <w:adjustRightInd w:val="0"/>
        <w:jc w:val="both"/>
      </w:pPr>
    </w:p>
    <w:p w:rsidR="008C7E96" w:rsidRPr="00D311BC" w:rsidRDefault="008C7E96">
      <w:pPr>
        <w:pStyle w:val="Heading2"/>
      </w:pPr>
      <w:bookmarkStart w:id="3" w:name="_Toc510439814"/>
      <w:r w:rsidRPr="00D311BC">
        <w:lastRenderedPageBreak/>
        <w:t>Definitions, Acronyms, and Abbreviations</w:t>
      </w:r>
      <w:bookmarkEnd w:id="3"/>
    </w:p>
    <w:p w:rsidR="00561420" w:rsidRPr="00D311BC" w:rsidRDefault="00561420" w:rsidP="005614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1"/>
        <w:gridCol w:w="7809"/>
      </w:tblGrid>
      <w:tr w:rsidR="00561420" w:rsidRPr="00D311BC" w:rsidTr="00B11C5C">
        <w:tc>
          <w:tcPr>
            <w:tcW w:w="1548" w:type="dxa"/>
            <w:shd w:val="clear" w:color="auto" w:fill="auto"/>
          </w:tcPr>
          <w:p w:rsidR="00561420" w:rsidRPr="00D311BC" w:rsidRDefault="0069489B" w:rsidP="003D6201">
            <w:r w:rsidRPr="00D311BC">
              <w:t>Configuration</w:t>
            </w:r>
          </w:p>
        </w:tc>
        <w:tc>
          <w:tcPr>
            <w:tcW w:w="8028" w:type="dxa"/>
            <w:shd w:val="clear" w:color="auto" w:fill="auto"/>
          </w:tcPr>
          <w:p w:rsidR="00561420" w:rsidRPr="00D311BC" w:rsidRDefault="0069489B" w:rsidP="003D6201">
            <w:r w:rsidRPr="00D311BC">
              <w:t>It means a product which is available</w:t>
            </w:r>
            <w:r w:rsidR="00BC39B0" w:rsidRPr="00D311BC">
              <w:t xml:space="preserve"> </w:t>
            </w:r>
            <w:r w:rsidR="00117828" w:rsidRPr="00D311BC">
              <w:t>/</w:t>
            </w:r>
            <w:r w:rsidR="00BC39B0" w:rsidRPr="00D311BC">
              <w:t xml:space="preserve"> </w:t>
            </w:r>
            <w:r w:rsidR="00117828" w:rsidRPr="00D311BC">
              <w:t>Selected</w:t>
            </w:r>
            <w:r w:rsidRPr="00D311BC">
              <w:t xml:space="preserve"> from a catalogue can be customized.</w:t>
            </w:r>
          </w:p>
        </w:tc>
      </w:tr>
      <w:tr w:rsidR="00561420" w:rsidRPr="00D311BC" w:rsidTr="00B11C5C">
        <w:tc>
          <w:tcPr>
            <w:tcW w:w="1548" w:type="dxa"/>
            <w:shd w:val="clear" w:color="auto" w:fill="auto"/>
          </w:tcPr>
          <w:p w:rsidR="00561420" w:rsidRPr="00D311BC" w:rsidRDefault="00465FD7" w:rsidP="003D6201">
            <w:r w:rsidRPr="00D311BC">
              <w:t>FAQ</w:t>
            </w:r>
          </w:p>
        </w:tc>
        <w:tc>
          <w:tcPr>
            <w:tcW w:w="8028" w:type="dxa"/>
            <w:shd w:val="clear" w:color="auto" w:fill="auto"/>
          </w:tcPr>
          <w:p w:rsidR="00561420" w:rsidRPr="00D311BC" w:rsidRDefault="00465FD7" w:rsidP="003D6201">
            <w:r w:rsidRPr="00D311BC">
              <w:t>Frequently Asked Questions</w:t>
            </w:r>
          </w:p>
        </w:tc>
      </w:tr>
      <w:tr w:rsidR="00561420" w:rsidRPr="00D311BC" w:rsidTr="00B11C5C">
        <w:tc>
          <w:tcPr>
            <w:tcW w:w="1548" w:type="dxa"/>
            <w:shd w:val="clear" w:color="auto" w:fill="auto"/>
          </w:tcPr>
          <w:p w:rsidR="00561420" w:rsidRPr="00D311BC" w:rsidRDefault="008F33EF" w:rsidP="003D6201">
            <w:r w:rsidRPr="00D311BC">
              <w:t>CRM</w:t>
            </w:r>
          </w:p>
        </w:tc>
        <w:tc>
          <w:tcPr>
            <w:tcW w:w="8028" w:type="dxa"/>
            <w:shd w:val="clear" w:color="auto" w:fill="auto"/>
          </w:tcPr>
          <w:p w:rsidR="00561420" w:rsidRPr="00D311BC" w:rsidRDefault="008F33EF" w:rsidP="003D6201">
            <w:r w:rsidRPr="00D311BC">
              <w:t>Customer Relationship Management</w:t>
            </w:r>
          </w:p>
        </w:tc>
      </w:tr>
      <w:tr w:rsidR="00561420" w:rsidRPr="00D311BC" w:rsidTr="00B11C5C">
        <w:trPr>
          <w:trHeight w:val="242"/>
        </w:trPr>
        <w:tc>
          <w:tcPr>
            <w:tcW w:w="1548" w:type="dxa"/>
            <w:shd w:val="clear" w:color="auto" w:fill="auto"/>
          </w:tcPr>
          <w:p w:rsidR="00561420" w:rsidRPr="00D311BC" w:rsidRDefault="00813766" w:rsidP="00102BD5">
            <w:r w:rsidRPr="00D311BC">
              <w:rPr>
                <w:sz w:val="24"/>
                <w:szCs w:val="24"/>
              </w:rPr>
              <w:t>RAID</w:t>
            </w:r>
            <w:r w:rsidR="00925F20" w:rsidRPr="00D311BC">
              <w:rPr>
                <w:sz w:val="24"/>
                <w:szCs w:val="24"/>
              </w:rPr>
              <w:t xml:space="preserve"> 5</w:t>
            </w:r>
          </w:p>
        </w:tc>
        <w:tc>
          <w:tcPr>
            <w:tcW w:w="8028" w:type="dxa"/>
            <w:shd w:val="clear" w:color="auto" w:fill="auto"/>
          </w:tcPr>
          <w:p w:rsidR="00561420" w:rsidRPr="00D311BC" w:rsidRDefault="00813766" w:rsidP="00102BD5">
            <w:r w:rsidRPr="00D311BC">
              <w:t>Redundant Array of Inexpensive Disk</w:t>
            </w:r>
            <w:r w:rsidR="00925F20" w:rsidRPr="00D311BC">
              <w:t>/Drives</w:t>
            </w:r>
          </w:p>
        </w:tc>
      </w:tr>
      <w:tr w:rsidR="0047092A" w:rsidRPr="00D311BC" w:rsidTr="00B11C5C">
        <w:trPr>
          <w:trHeight w:val="242"/>
        </w:trPr>
        <w:tc>
          <w:tcPr>
            <w:tcW w:w="1548" w:type="dxa"/>
            <w:shd w:val="clear" w:color="auto" w:fill="auto"/>
          </w:tcPr>
          <w:p w:rsidR="0047092A" w:rsidRPr="00D311BC" w:rsidRDefault="0047092A" w:rsidP="00102BD5">
            <w:pPr>
              <w:rPr>
                <w:sz w:val="24"/>
                <w:szCs w:val="24"/>
              </w:rPr>
            </w:pPr>
            <w:r w:rsidRPr="00D311BC">
              <w:rPr>
                <w:sz w:val="24"/>
                <w:szCs w:val="24"/>
              </w:rPr>
              <w:t>PSS</w:t>
            </w:r>
          </w:p>
        </w:tc>
        <w:tc>
          <w:tcPr>
            <w:tcW w:w="8028" w:type="dxa"/>
            <w:shd w:val="clear" w:color="auto" w:fill="auto"/>
          </w:tcPr>
          <w:p w:rsidR="0047092A" w:rsidRPr="00D311BC" w:rsidRDefault="0047092A" w:rsidP="00102BD5">
            <w:r w:rsidRPr="00D311BC">
              <w:t>Primary Sales System</w:t>
            </w:r>
          </w:p>
        </w:tc>
      </w:tr>
      <w:tr w:rsidR="0047092A" w:rsidRPr="00D311BC" w:rsidTr="00B11C5C">
        <w:trPr>
          <w:trHeight w:val="242"/>
        </w:trPr>
        <w:tc>
          <w:tcPr>
            <w:tcW w:w="1548" w:type="dxa"/>
            <w:shd w:val="clear" w:color="auto" w:fill="auto"/>
          </w:tcPr>
          <w:p w:rsidR="0047092A" w:rsidRPr="00D311BC" w:rsidRDefault="0047092A" w:rsidP="00102BD5">
            <w:pPr>
              <w:rPr>
                <w:sz w:val="24"/>
                <w:szCs w:val="24"/>
              </w:rPr>
            </w:pPr>
            <w:r w:rsidRPr="00D311BC">
              <w:rPr>
                <w:sz w:val="24"/>
                <w:szCs w:val="24"/>
              </w:rPr>
              <w:t>TBL</w:t>
            </w:r>
          </w:p>
        </w:tc>
        <w:tc>
          <w:tcPr>
            <w:tcW w:w="8028" w:type="dxa"/>
            <w:shd w:val="clear" w:color="auto" w:fill="auto"/>
          </w:tcPr>
          <w:p w:rsidR="0047092A" w:rsidRPr="00D311BC" w:rsidRDefault="0047092A" w:rsidP="00102BD5">
            <w:r w:rsidRPr="00D311BC">
              <w:t>Transcom Beverage Limited</w:t>
            </w:r>
          </w:p>
        </w:tc>
      </w:tr>
      <w:tr w:rsidR="005B6C3D" w:rsidRPr="00D311BC" w:rsidTr="00B11C5C">
        <w:trPr>
          <w:trHeight w:val="242"/>
        </w:trPr>
        <w:tc>
          <w:tcPr>
            <w:tcW w:w="1548" w:type="dxa"/>
            <w:shd w:val="clear" w:color="auto" w:fill="auto"/>
          </w:tcPr>
          <w:p w:rsidR="005B6C3D" w:rsidRPr="00D311BC" w:rsidRDefault="005B6C3D" w:rsidP="00102BD5">
            <w:pPr>
              <w:rPr>
                <w:sz w:val="24"/>
                <w:szCs w:val="24"/>
              </w:rPr>
            </w:pPr>
            <w:r w:rsidRPr="00D311BC">
              <w:rPr>
                <w:sz w:val="24"/>
                <w:szCs w:val="24"/>
              </w:rPr>
              <w:t>NFR</w:t>
            </w:r>
          </w:p>
        </w:tc>
        <w:tc>
          <w:tcPr>
            <w:tcW w:w="8028" w:type="dxa"/>
            <w:shd w:val="clear" w:color="auto" w:fill="auto"/>
          </w:tcPr>
          <w:p w:rsidR="005B6C3D" w:rsidRPr="00D311BC" w:rsidRDefault="005B6C3D" w:rsidP="00102BD5">
            <w:r w:rsidRPr="00D311BC">
              <w:t>Non- Functional Requirement</w:t>
            </w:r>
          </w:p>
        </w:tc>
      </w:tr>
      <w:tr w:rsidR="00305D9A" w:rsidRPr="00D311BC" w:rsidTr="00B11C5C">
        <w:trPr>
          <w:trHeight w:val="242"/>
        </w:trPr>
        <w:tc>
          <w:tcPr>
            <w:tcW w:w="1548" w:type="dxa"/>
            <w:shd w:val="clear" w:color="auto" w:fill="auto"/>
          </w:tcPr>
          <w:p w:rsidR="00305D9A" w:rsidRPr="00D311BC" w:rsidRDefault="00305D9A" w:rsidP="00102BD5">
            <w:pPr>
              <w:rPr>
                <w:sz w:val="24"/>
                <w:szCs w:val="24"/>
              </w:rPr>
            </w:pPr>
            <w:r w:rsidRPr="00D311BC">
              <w:rPr>
                <w:sz w:val="24"/>
                <w:szCs w:val="24"/>
              </w:rPr>
              <w:t>SSS</w:t>
            </w:r>
          </w:p>
        </w:tc>
        <w:tc>
          <w:tcPr>
            <w:tcW w:w="8028" w:type="dxa"/>
            <w:shd w:val="clear" w:color="auto" w:fill="auto"/>
          </w:tcPr>
          <w:p w:rsidR="00305D9A" w:rsidRPr="00D311BC" w:rsidRDefault="00305D9A" w:rsidP="00102BD5">
            <w:r w:rsidRPr="00D311BC">
              <w:t>Secondary Sales System</w:t>
            </w:r>
          </w:p>
        </w:tc>
      </w:tr>
    </w:tbl>
    <w:p w:rsidR="00671BFC" w:rsidRPr="00D311BC" w:rsidRDefault="00671BFC" w:rsidP="00671BFC">
      <w:pPr>
        <w:pStyle w:val="Heading2"/>
        <w:numPr>
          <w:ilvl w:val="0"/>
          <w:numId w:val="0"/>
        </w:numPr>
      </w:pPr>
    </w:p>
    <w:p w:rsidR="00671BFC" w:rsidRPr="00D311BC" w:rsidRDefault="00671BFC" w:rsidP="00671BFC"/>
    <w:p w:rsidR="00E06730" w:rsidRPr="00D311BC" w:rsidRDefault="00E06730" w:rsidP="00E06730">
      <w:pPr>
        <w:rPr>
          <w:sz w:val="24"/>
          <w:szCs w:val="24"/>
        </w:rPr>
      </w:pPr>
    </w:p>
    <w:p w:rsidR="008C7E96" w:rsidRPr="00D311BC" w:rsidRDefault="008C7E96">
      <w:pPr>
        <w:pStyle w:val="Heading2"/>
      </w:pPr>
      <w:bookmarkStart w:id="4" w:name="_Toc510439816"/>
      <w:r w:rsidRPr="00D311BC">
        <w:t>Overview</w:t>
      </w:r>
      <w:bookmarkEnd w:id="4"/>
    </w:p>
    <w:p w:rsidR="0069489B" w:rsidRPr="00D311BC" w:rsidRDefault="0069489B" w:rsidP="0069489B"/>
    <w:p w:rsidR="009B3ECF" w:rsidRPr="00D311BC" w:rsidRDefault="0069489B" w:rsidP="0069489B">
      <w:pPr>
        <w:rPr>
          <w:sz w:val="24"/>
          <w:szCs w:val="24"/>
        </w:rPr>
      </w:pPr>
      <w:r w:rsidRPr="00D311BC">
        <w:rPr>
          <w:sz w:val="24"/>
          <w:szCs w:val="24"/>
        </w:rPr>
        <w:t>The remaining sections of this document provide a general description, including characteristics of the users of this project, the product'</w:t>
      </w:r>
      <w:r w:rsidR="00EA250D" w:rsidRPr="00D311BC">
        <w:rPr>
          <w:sz w:val="24"/>
          <w:szCs w:val="24"/>
        </w:rPr>
        <w:t>s hardware, and the functional </w:t>
      </w:r>
      <w:r w:rsidRPr="00D311BC">
        <w:rPr>
          <w:sz w:val="24"/>
          <w:szCs w:val="24"/>
        </w:rPr>
        <w:t>and data requirements of the product.  General description of the project is discussed in sectio</w:t>
      </w:r>
      <w:r w:rsidR="00ED0BC5" w:rsidRPr="00D311BC">
        <w:rPr>
          <w:sz w:val="24"/>
          <w:szCs w:val="24"/>
        </w:rPr>
        <w:t>n 2 of this document.  Section 3</w:t>
      </w:r>
      <w:r w:rsidRPr="00D311BC">
        <w:rPr>
          <w:sz w:val="24"/>
          <w:szCs w:val="24"/>
        </w:rPr>
        <w:t xml:space="preserve"> gives the</w:t>
      </w:r>
      <w:r w:rsidR="00D171EB" w:rsidRPr="00D311BC">
        <w:rPr>
          <w:sz w:val="24"/>
          <w:szCs w:val="24"/>
        </w:rPr>
        <w:t xml:space="preserve"> Modules and </w:t>
      </w:r>
      <w:r w:rsidRPr="00D311BC">
        <w:rPr>
          <w:sz w:val="24"/>
          <w:szCs w:val="24"/>
        </w:rPr>
        <w:t>functional requirements, data requirements and constraints and assumptio</w:t>
      </w:r>
      <w:r w:rsidR="00ED0BC5" w:rsidRPr="00D311BC">
        <w:rPr>
          <w:sz w:val="24"/>
          <w:szCs w:val="24"/>
        </w:rPr>
        <w:t xml:space="preserve">ns made while designing the </w:t>
      </w:r>
      <w:r w:rsidR="00D171EB" w:rsidRPr="00D311BC">
        <w:rPr>
          <w:sz w:val="24"/>
          <w:szCs w:val="24"/>
        </w:rPr>
        <w:t>S</w:t>
      </w:r>
      <w:r w:rsidR="005B6C3D" w:rsidRPr="00D311BC">
        <w:rPr>
          <w:sz w:val="24"/>
          <w:szCs w:val="24"/>
        </w:rPr>
        <w:t>SS</w:t>
      </w:r>
      <w:r w:rsidRPr="00D311BC">
        <w:rPr>
          <w:sz w:val="24"/>
          <w:szCs w:val="24"/>
        </w:rPr>
        <w:t>.  It also gives the user vi</w:t>
      </w:r>
      <w:r w:rsidR="00ED0BC5" w:rsidRPr="00D311BC">
        <w:rPr>
          <w:sz w:val="24"/>
          <w:szCs w:val="24"/>
        </w:rPr>
        <w:t>ewpoint of product</w:t>
      </w:r>
      <w:r w:rsidRPr="00D311BC">
        <w:rPr>
          <w:sz w:val="24"/>
          <w:szCs w:val="24"/>
        </w:rPr>
        <w:t xml:space="preserve">.  Section 3 </w:t>
      </w:r>
      <w:r w:rsidR="00ED0BC5" w:rsidRPr="00D311BC">
        <w:rPr>
          <w:sz w:val="24"/>
          <w:szCs w:val="24"/>
        </w:rPr>
        <w:t xml:space="preserve">also </w:t>
      </w:r>
      <w:r w:rsidRPr="00D311BC">
        <w:rPr>
          <w:sz w:val="24"/>
          <w:szCs w:val="24"/>
        </w:rPr>
        <w:t xml:space="preserve">gives the specific </w:t>
      </w:r>
      <w:r w:rsidR="00D171EB" w:rsidRPr="00D311BC">
        <w:rPr>
          <w:sz w:val="24"/>
          <w:szCs w:val="24"/>
        </w:rPr>
        <w:t xml:space="preserve">Modules and functional requirements </w:t>
      </w:r>
      <w:r w:rsidR="00ED0BC5" w:rsidRPr="00D311BC">
        <w:rPr>
          <w:sz w:val="24"/>
          <w:szCs w:val="24"/>
        </w:rPr>
        <w:t xml:space="preserve">of the product.  </w:t>
      </w:r>
    </w:p>
    <w:p w:rsidR="00D171EB" w:rsidRPr="00D311BC" w:rsidRDefault="00D171EB" w:rsidP="0069489B"/>
    <w:p w:rsidR="008C7E96" w:rsidRPr="00D311BC" w:rsidRDefault="008C7E96">
      <w:pPr>
        <w:pStyle w:val="Heading1"/>
      </w:pPr>
      <w:bookmarkStart w:id="5" w:name="_Toc510439817"/>
      <w:r w:rsidRPr="00D311BC">
        <w:t>Overall Description</w:t>
      </w:r>
      <w:bookmarkEnd w:id="5"/>
    </w:p>
    <w:p w:rsidR="00C46FC6" w:rsidRPr="00D311BC" w:rsidRDefault="00C46FC6" w:rsidP="00C46FC6">
      <w:pPr>
        <w:autoSpaceDE w:val="0"/>
        <w:autoSpaceDN w:val="0"/>
        <w:adjustRightInd w:val="0"/>
        <w:jc w:val="both"/>
      </w:pPr>
    </w:p>
    <w:p w:rsidR="00947D6D" w:rsidRPr="00D311BC" w:rsidRDefault="00C46FC6" w:rsidP="001517F5">
      <w:pPr>
        <w:rPr>
          <w:sz w:val="24"/>
          <w:szCs w:val="24"/>
        </w:rPr>
      </w:pPr>
      <w:r w:rsidRPr="00D311BC">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947D6D" w:rsidRPr="00D311BC" w:rsidRDefault="00947D6D" w:rsidP="001517F5">
      <w:pPr>
        <w:rPr>
          <w:sz w:val="24"/>
          <w:szCs w:val="24"/>
        </w:rPr>
      </w:pPr>
    </w:p>
    <w:p w:rsidR="00644FC6" w:rsidRPr="00D311BC" w:rsidRDefault="00947D6D" w:rsidP="001517F5">
      <w:pPr>
        <w:rPr>
          <w:sz w:val="24"/>
          <w:szCs w:val="24"/>
        </w:rPr>
      </w:pPr>
      <w:r w:rsidRPr="00D311BC">
        <w:rPr>
          <w:sz w:val="24"/>
          <w:szCs w:val="24"/>
        </w:rPr>
        <w:t>T</w:t>
      </w:r>
      <w:r w:rsidR="00577405" w:rsidRPr="00D311BC">
        <w:rPr>
          <w:sz w:val="24"/>
          <w:szCs w:val="24"/>
        </w:rPr>
        <w:t>he following SRS contains the detail product perspective</w:t>
      </w:r>
      <w:r w:rsidRPr="00D311BC">
        <w:rPr>
          <w:sz w:val="24"/>
          <w:szCs w:val="24"/>
        </w:rPr>
        <w:t xml:space="preserve"> from different stakeholders. It provides the detail</w:t>
      </w:r>
      <w:r w:rsidR="00577405" w:rsidRPr="00D311BC">
        <w:rPr>
          <w:sz w:val="24"/>
          <w:szCs w:val="24"/>
        </w:rPr>
        <w:t xml:space="preserve"> product functions</w:t>
      </w:r>
      <w:r w:rsidRPr="00D311BC">
        <w:rPr>
          <w:sz w:val="24"/>
          <w:szCs w:val="24"/>
        </w:rPr>
        <w:t xml:space="preserve"> of </w:t>
      </w:r>
      <w:r w:rsidR="00D171EB" w:rsidRPr="00D311BC">
        <w:rPr>
          <w:sz w:val="24"/>
          <w:szCs w:val="24"/>
        </w:rPr>
        <w:t>S</w:t>
      </w:r>
      <w:r w:rsidR="005B6C3D" w:rsidRPr="00D311BC">
        <w:rPr>
          <w:sz w:val="24"/>
          <w:szCs w:val="24"/>
        </w:rPr>
        <w:t>SS</w:t>
      </w:r>
      <w:r w:rsidRPr="00D311BC">
        <w:rPr>
          <w:sz w:val="24"/>
          <w:szCs w:val="24"/>
        </w:rPr>
        <w:t xml:space="preserve"> with user characteristics permitted</w:t>
      </w:r>
      <w:r w:rsidR="00577405" w:rsidRPr="00D311BC">
        <w:rPr>
          <w:sz w:val="24"/>
          <w:szCs w:val="24"/>
        </w:rPr>
        <w:t xml:space="preserve"> constraints, assumptions and dependencies and requirements subsets.</w:t>
      </w:r>
    </w:p>
    <w:p w:rsidR="00947D6D" w:rsidRPr="00D311BC" w:rsidRDefault="00947D6D" w:rsidP="001517F5">
      <w:pPr>
        <w:rPr>
          <w:sz w:val="24"/>
          <w:szCs w:val="24"/>
        </w:rPr>
      </w:pPr>
    </w:p>
    <w:p w:rsidR="00947D6D" w:rsidRPr="00D311BC" w:rsidRDefault="00947D6D" w:rsidP="001517F5">
      <w:pPr>
        <w:rPr>
          <w:sz w:val="24"/>
          <w:szCs w:val="24"/>
        </w:rPr>
      </w:pPr>
    </w:p>
    <w:p w:rsidR="00947D6D" w:rsidRPr="00D311BC" w:rsidRDefault="00947D6D" w:rsidP="001517F5">
      <w:pPr>
        <w:rPr>
          <w:sz w:val="24"/>
          <w:szCs w:val="24"/>
        </w:rPr>
      </w:pPr>
    </w:p>
    <w:p w:rsidR="00947D6D" w:rsidRPr="00D311BC" w:rsidRDefault="00947D6D" w:rsidP="001517F5">
      <w:pPr>
        <w:rPr>
          <w:sz w:val="24"/>
          <w:szCs w:val="24"/>
        </w:rPr>
      </w:pPr>
    </w:p>
    <w:p w:rsidR="00DA52EC" w:rsidRPr="00D311BC" w:rsidRDefault="00DA52EC" w:rsidP="001517F5">
      <w:pPr>
        <w:rPr>
          <w:sz w:val="24"/>
          <w:szCs w:val="24"/>
        </w:rPr>
      </w:pPr>
    </w:p>
    <w:p w:rsidR="00DA52EC" w:rsidRPr="00D311BC" w:rsidRDefault="00DA52EC" w:rsidP="001517F5">
      <w:pPr>
        <w:rPr>
          <w:sz w:val="24"/>
          <w:szCs w:val="24"/>
        </w:rPr>
      </w:pPr>
    </w:p>
    <w:p w:rsidR="00D91C89" w:rsidRPr="00D311BC" w:rsidRDefault="00D91C89" w:rsidP="001517F5">
      <w:pPr>
        <w:rPr>
          <w:sz w:val="24"/>
          <w:szCs w:val="24"/>
        </w:rPr>
      </w:pPr>
    </w:p>
    <w:p w:rsidR="00D91C89" w:rsidRPr="00D311BC" w:rsidRDefault="00D91C89" w:rsidP="001517F5">
      <w:pPr>
        <w:rPr>
          <w:sz w:val="24"/>
          <w:szCs w:val="24"/>
        </w:rPr>
      </w:pPr>
    </w:p>
    <w:p w:rsidR="00D91C89" w:rsidRPr="00D311BC" w:rsidRDefault="00D91C89" w:rsidP="001517F5">
      <w:pPr>
        <w:rPr>
          <w:sz w:val="24"/>
          <w:szCs w:val="24"/>
        </w:rPr>
      </w:pPr>
    </w:p>
    <w:p w:rsidR="00D91C89" w:rsidRPr="00D311BC" w:rsidRDefault="00D91C89" w:rsidP="001517F5">
      <w:pPr>
        <w:rPr>
          <w:sz w:val="24"/>
          <w:szCs w:val="24"/>
        </w:rPr>
      </w:pPr>
    </w:p>
    <w:p w:rsidR="00D91C89" w:rsidRPr="00D311BC" w:rsidRDefault="00D91C89" w:rsidP="001F2E0B">
      <w:pPr>
        <w:pStyle w:val="Heading1"/>
        <w:rPr>
          <w:szCs w:val="24"/>
        </w:rPr>
      </w:pPr>
      <w:r w:rsidRPr="00D311BC">
        <w:rPr>
          <w:szCs w:val="24"/>
        </w:rPr>
        <w:lastRenderedPageBreak/>
        <w:t>Structural Model</w:t>
      </w:r>
    </w:p>
    <w:p w:rsidR="00D91C89" w:rsidRPr="00D311BC" w:rsidRDefault="00D91C89" w:rsidP="00D91C89"/>
    <w:p w:rsidR="00D91C89" w:rsidRPr="00D311BC" w:rsidRDefault="000A5AA5" w:rsidP="00D91C89">
      <w:pPr>
        <w:rPr>
          <w:noProof/>
        </w:rPr>
      </w:pPr>
      <w:r w:rsidRPr="00D311BC">
        <w:rPr>
          <w:noProof/>
        </w:rPr>
        <w:drawing>
          <wp:inline distT="0" distB="0" distL="0" distR="0">
            <wp:extent cx="5943600" cy="368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rsidR="00D91C89" w:rsidRPr="00D311BC" w:rsidRDefault="008C4519" w:rsidP="00D91C89">
      <w:r>
        <w:softHyphen/>
      </w:r>
      <w:r>
        <w:softHyphen/>
      </w:r>
      <w:r>
        <w:softHyphen/>
      </w:r>
      <w:r>
        <w:softHyphen/>
      </w:r>
    </w:p>
    <w:p w:rsidR="001F2E0B" w:rsidRPr="00D311BC" w:rsidRDefault="000172C5" w:rsidP="001F2E0B">
      <w:pPr>
        <w:pStyle w:val="Heading1"/>
      </w:pPr>
      <w:r w:rsidRPr="00D311BC">
        <w:rPr>
          <w:szCs w:val="24"/>
        </w:rPr>
        <w:t>Modules and Functionality</w:t>
      </w:r>
    </w:p>
    <w:p w:rsidR="001F2E0B" w:rsidRPr="00D311BC" w:rsidRDefault="001F2E0B" w:rsidP="001F2E0B">
      <w:pPr>
        <w:pStyle w:val="Heading2"/>
        <w:rPr>
          <w:sz w:val="24"/>
        </w:rPr>
      </w:pPr>
      <w:r w:rsidRPr="00D311BC">
        <w:rPr>
          <w:sz w:val="24"/>
        </w:rPr>
        <w:t>Central Module</w:t>
      </w:r>
    </w:p>
    <w:p w:rsidR="00DA52EC" w:rsidRPr="00D311BC" w:rsidRDefault="00DA52EC" w:rsidP="00DA52EC">
      <w:pPr>
        <w:pStyle w:val="Heading4"/>
        <w:numPr>
          <w:ilvl w:val="0"/>
          <w:numId w:val="0"/>
        </w:numPr>
        <w:ind w:firstLine="720"/>
      </w:pPr>
      <w:r w:rsidRPr="00D311BC">
        <w:rPr>
          <w:rFonts w:ascii="Times New Roman" w:hAnsi="Times New Roman"/>
          <w:sz w:val="24"/>
          <w:szCs w:val="24"/>
        </w:rPr>
        <w:t xml:space="preserve">The Module shall use for System Configuration </w:t>
      </w:r>
    </w:p>
    <w:p w:rsidR="00DA52EC" w:rsidRPr="00D311BC" w:rsidRDefault="00DA52EC" w:rsidP="00DA52EC">
      <w:pPr>
        <w:pStyle w:val="Heading3"/>
        <w:rPr>
          <w:b/>
          <w:i w:val="0"/>
          <w:sz w:val="22"/>
        </w:rPr>
      </w:pPr>
      <w:r w:rsidRPr="00D311BC">
        <w:rPr>
          <w:b/>
          <w:i w:val="0"/>
          <w:sz w:val="22"/>
        </w:rPr>
        <w:t>Business</w:t>
      </w:r>
      <w:r w:rsidR="001F2E0B" w:rsidRPr="00D311BC">
        <w:rPr>
          <w:b/>
          <w:i w:val="0"/>
          <w:sz w:val="22"/>
        </w:rPr>
        <w:t xml:space="preserve"> Hierarchy Management</w:t>
      </w:r>
    </w:p>
    <w:p w:rsidR="00DA52EC" w:rsidRPr="00D311BC" w:rsidRDefault="00DA52EC" w:rsidP="00D9376D">
      <w:pPr>
        <w:pStyle w:val="Heading4"/>
        <w:ind w:left="720"/>
      </w:pPr>
      <w:r w:rsidRPr="00D311BC">
        <w:t>The Sub Module shall use for Hierarchy configuration.</w:t>
      </w:r>
    </w:p>
    <w:p w:rsidR="00DA52EC" w:rsidRPr="00D311BC" w:rsidRDefault="00DA52EC" w:rsidP="001A2BD2">
      <w:pPr>
        <w:pStyle w:val="Heading4"/>
        <w:ind w:left="720"/>
      </w:pPr>
      <w:r w:rsidRPr="00D311BC">
        <w:t>The Sub Module shall use for Add</w:t>
      </w:r>
      <w:r w:rsidR="001A2BD2" w:rsidRPr="00D311BC">
        <w:t>/ Modify</w:t>
      </w:r>
      <w:r w:rsidR="00FA6473" w:rsidRPr="00D311BC">
        <w:t xml:space="preserve"> </w:t>
      </w:r>
      <w:r w:rsidRPr="00D311BC">
        <w:t xml:space="preserve">Business Hierarchy </w:t>
      </w:r>
      <w:r w:rsidR="00FA6473" w:rsidRPr="00D311BC">
        <w:t>E</w:t>
      </w:r>
      <w:r w:rsidRPr="00D311BC">
        <w:t>lement</w:t>
      </w:r>
    </w:p>
    <w:p w:rsidR="00DA52EC" w:rsidRPr="00D311BC" w:rsidRDefault="00DA52EC" w:rsidP="00D9376D">
      <w:pPr>
        <w:pStyle w:val="Heading4"/>
        <w:ind w:left="720"/>
      </w:pPr>
      <w:r w:rsidRPr="00D311BC">
        <w:t xml:space="preserve">The Sub Module shall use for change Business Hierarchy </w:t>
      </w:r>
      <w:r w:rsidR="00FA6473" w:rsidRPr="00D311BC">
        <w:t>E</w:t>
      </w:r>
      <w:r w:rsidRPr="00D311BC">
        <w:t>lement Level.</w:t>
      </w:r>
    </w:p>
    <w:p w:rsidR="001F2E0B" w:rsidRPr="00D311BC" w:rsidRDefault="001F2E0B" w:rsidP="001F2E0B">
      <w:pPr>
        <w:pStyle w:val="Heading3"/>
        <w:rPr>
          <w:b/>
          <w:i w:val="0"/>
          <w:sz w:val="22"/>
        </w:rPr>
      </w:pPr>
      <w:r w:rsidRPr="00D311BC">
        <w:rPr>
          <w:b/>
          <w:i w:val="0"/>
          <w:sz w:val="22"/>
        </w:rPr>
        <w:t>Customer/ DB Management</w:t>
      </w:r>
    </w:p>
    <w:p w:rsidR="00D9376D" w:rsidRPr="00D311BC" w:rsidRDefault="00D9376D" w:rsidP="00D9376D">
      <w:pPr>
        <w:pStyle w:val="Heading4"/>
        <w:ind w:left="720"/>
      </w:pPr>
      <w:r w:rsidRPr="00D311BC">
        <w:t xml:space="preserve">The Sub Module shall use for </w:t>
      </w:r>
      <w:r w:rsidR="001C777D" w:rsidRPr="00D311BC">
        <w:t>Customer/Distribution House</w:t>
      </w:r>
      <w:r w:rsidR="00FA6473" w:rsidRPr="00D311BC">
        <w:t xml:space="preserve"> Configuration.</w:t>
      </w:r>
    </w:p>
    <w:p w:rsidR="007A1E50" w:rsidRPr="00D311BC" w:rsidRDefault="00D9376D" w:rsidP="007A1E50">
      <w:pPr>
        <w:pStyle w:val="Heading4"/>
        <w:ind w:left="720"/>
      </w:pPr>
      <w:r w:rsidRPr="00D311BC">
        <w:t xml:space="preserve">The Sub Module shall use for </w:t>
      </w:r>
      <w:r w:rsidR="00FA6473" w:rsidRPr="00D311BC">
        <w:t xml:space="preserve">Cluster Configuration. </w:t>
      </w:r>
    </w:p>
    <w:p w:rsidR="00316352" w:rsidRPr="00D311BC" w:rsidRDefault="007A1E50" w:rsidP="007A1E50">
      <w:pPr>
        <w:pStyle w:val="Heading4"/>
        <w:ind w:left="720"/>
      </w:pPr>
      <w:r w:rsidRPr="00D311BC">
        <w:t>The Sub Module shall use for</w:t>
      </w:r>
      <w:r w:rsidR="00316352" w:rsidRPr="00D311BC">
        <w:t xml:space="preserve"> </w:t>
      </w:r>
      <w:r w:rsidRPr="00D311BC">
        <w:t xml:space="preserve">Distribution House Employee (PSR/Operator/Delivery </w:t>
      </w:r>
      <w:r w:rsidRPr="00D311BC">
        <w:lastRenderedPageBreak/>
        <w:t xml:space="preserve">Man) </w:t>
      </w:r>
      <w:r w:rsidR="00316352" w:rsidRPr="00D311BC">
        <w:t>Configuration and management.</w:t>
      </w:r>
    </w:p>
    <w:p w:rsidR="007A1E50" w:rsidRPr="00D311BC" w:rsidRDefault="00316352" w:rsidP="007A1E50">
      <w:pPr>
        <w:pStyle w:val="Heading4"/>
        <w:ind w:left="720"/>
      </w:pPr>
      <w:r w:rsidRPr="00D311BC">
        <w:t xml:space="preserve"> The Sub Module shall use for Distribution House Employee Access and Authentication</w:t>
      </w:r>
    </w:p>
    <w:p w:rsidR="001F2E0B" w:rsidRPr="00D311BC" w:rsidRDefault="001F2E0B" w:rsidP="001F2E0B">
      <w:pPr>
        <w:pStyle w:val="Heading3"/>
        <w:rPr>
          <w:b/>
          <w:i w:val="0"/>
          <w:sz w:val="22"/>
        </w:rPr>
      </w:pPr>
      <w:r w:rsidRPr="00D311BC">
        <w:rPr>
          <w:b/>
          <w:i w:val="0"/>
          <w:sz w:val="22"/>
        </w:rPr>
        <w:t>Outlet Management</w:t>
      </w:r>
    </w:p>
    <w:p w:rsidR="007F67DB" w:rsidRPr="00D311BC" w:rsidRDefault="007F67DB" w:rsidP="007F67DB">
      <w:pPr>
        <w:pStyle w:val="Heading4"/>
        <w:ind w:left="720"/>
      </w:pPr>
      <w:r w:rsidRPr="00D311BC">
        <w:t>The Sub Module shall use for Distribution House Outlet Configuration.</w:t>
      </w:r>
    </w:p>
    <w:p w:rsidR="007F67DB" w:rsidRPr="00D311BC" w:rsidRDefault="007F67DB" w:rsidP="004C1891">
      <w:pPr>
        <w:pStyle w:val="Heading4"/>
        <w:ind w:left="720"/>
      </w:pPr>
      <w:r w:rsidRPr="00D311BC">
        <w:t xml:space="preserve">The Sub Module shall use for </w:t>
      </w:r>
      <w:r w:rsidR="007A1E50" w:rsidRPr="00D311BC">
        <w:t>Distribution House Route/Sub Route Configuration.</w:t>
      </w:r>
    </w:p>
    <w:p w:rsidR="007A1E50" w:rsidRPr="00D311BC" w:rsidRDefault="007A1E50" w:rsidP="004C1891">
      <w:pPr>
        <w:pStyle w:val="Heading4"/>
        <w:ind w:left="720"/>
      </w:pPr>
      <w:r w:rsidRPr="00D311BC">
        <w:t xml:space="preserve">The Sub Module shall use for PSR Route Plan </w:t>
      </w:r>
      <w:r w:rsidR="00FB748E" w:rsidRPr="00D311BC">
        <w:t xml:space="preserve">Manage &amp; </w:t>
      </w:r>
      <w:r w:rsidRPr="00D311BC">
        <w:t>Configuration.</w:t>
      </w:r>
    </w:p>
    <w:p w:rsidR="00FB748E" w:rsidRPr="00D311BC" w:rsidRDefault="00FB748E" w:rsidP="00FB748E">
      <w:pPr>
        <w:pStyle w:val="Heading4"/>
        <w:ind w:left="720"/>
      </w:pPr>
      <w:r w:rsidRPr="00D311BC">
        <w:t>The Sub Module shall use for outlet channel Configuration.</w:t>
      </w:r>
    </w:p>
    <w:p w:rsidR="00FB748E" w:rsidRPr="00D311BC" w:rsidRDefault="00FB748E" w:rsidP="00FB748E">
      <w:pPr>
        <w:pStyle w:val="Heading4"/>
        <w:ind w:left="720"/>
      </w:pPr>
      <w:r w:rsidRPr="00D311BC">
        <w:t>The Sub Module shall use for outlet Grade Configuration.</w:t>
      </w:r>
    </w:p>
    <w:p w:rsidR="00FB748E" w:rsidRPr="00D311BC" w:rsidRDefault="00FB748E" w:rsidP="002B2507">
      <w:pPr>
        <w:pStyle w:val="Heading4"/>
        <w:ind w:left="720"/>
      </w:pPr>
      <w:r w:rsidRPr="00D311BC">
        <w:t>The Sub Module shall use for outlet type Configuration.</w:t>
      </w:r>
    </w:p>
    <w:p w:rsidR="001F2E0B" w:rsidRPr="00D311BC" w:rsidRDefault="001F2E0B" w:rsidP="001F2E0B">
      <w:pPr>
        <w:pStyle w:val="Heading3"/>
        <w:rPr>
          <w:b/>
          <w:i w:val="0"/>
          <w:sz w:val="22"/>
        </w:rPr>
      </w:pPr>
      <w:r w:rsidRPr="00D311BC">
        <w:rPr>
          <w:b/>
          <w:i w:val="0"/>
          <w:sz w:val="22"/>
        </w:rPr>
        <w:t>Calendar Management</w:t>
      </w:r>
    </w:p>
    <w:p w:rsidR="000663A2" w:rsidRPr="00D311BC" w:rsidRDefault="000663A2" w:rsidP="000663A2">
      <w:pPr>
        <w:pStyle w:val="Heading4"/>
        <w:ind w:left="720"/>
      </w:pPr>
      <w:r w:rsidRPr="00D311BC">
        <w:t>The Sub Module shall use for Holyday management.</w:t>
      </w:r>
    </w:p>
    <w:p w:rsidR="001F2E0B" w:rsidRPr="00D311BC" w:rsidRDefault="001F2E0B" w:rsidP="001F2E0B">
      <w:pPr>
        <w:pStyle w:val="Heading3"/>
        <w:rPr>
          <w:b/>
          <w:i w:val="0"/>
          <w:sz w:val="22"/>
        </w:rPr>
      </w:pPr>
      <w:r w:rsidRPr="00D311BC">
        <w:rPr>
          <w:b/>
          <w:i w:val="0"/>
          <w:sz w:val="22"/>
        </w:rPr>
        <w:t>Sales Force Management</w:t>
      </w:r>
    </w:p>
    <w:p w:rsidR="000663A2" w:rsidRPr="00D311BC" w:rsidRDefault="000663A2" w:rsidP="000663A2">
      <w:pPr>
        <w:pStyle w:val="Heading4"/>
        <w:ind w:left="720"/>
      </w:pPr>
      <w:r w:rsidRPr="00D311BC">
        <w:t>The Sub Module shall use for</w:t>
      </w:r>
      <w:r w:rsidR="00BE6413" w:rsidRPr="00D311BC">
        <w:t xml:space="preserve"> Managing</w:t>
      </w:r>
      <w:r w:rsidRPr="00D311BC">
        <w:t xml:space="preserve"> Sales Force Access</w:t>
      </w:r>
      <w:r w:rsidR="00316352" w:rsidRPr="00D311BC">
        <w:t xml:space="preserve"> </w:t>
      </w:r>
    </w:p>
    <w:p w:rsidR="00BE6413" w:rsidRPr="00D311BC" w:rsidRDefault="00BE6413" w:rsidP="00BE6413">
      <w:pPr>
        <w:pStyle w:val="Heading4"/>
        <w:ind w:left="720"/>
      </w:pPr>
      <w:r w:rsidRPr="00D311BC">
        <w:t xml:space="preserve">The Sub Module shall use for </w:t>
      </w:r>
      <w:r w:rsidR="00316352" w:rsidRPr="00D311BC">
        <w:t>Manage</w:t>
      </w:r>
      <w:r w:rsidR="00FB748E" w:rsidRPr="00D311BC">
        <w:t xml:space="preserve"> top level</w:t>
      </w:r>
      <w:r w:rsidR="00316352" w:rsidRPr="00D311BC">
        <w:t xml:space="preserve"> user </w:t>
      </w:r>
      <w:r w:rsidRPr="00D311BC">
        <w:t>Access</w:t>
      </w:r>
      <w:r w:rsidR="00316352" w:rsidRPr="00D311BC">
        <w:t xml:space="preserve"> and Authentication</w:t>
      </w:r>
    </w:p>
    <w:p w:rsidR="001F2E0B" w:rsidRPr="00D311BC" w:rsidRDefault="001F2E0B" w:rsidP="001F2E0B">
      <w:pPr>
        <w:pStyle w:val="Heading3"/>
        <w:rPr>
          <w:b/>
          <w:i w:val="0"/>
          <w:sz w:val="22"/>
        </w:rPr>
      </w:pPr>
      <w:r w:rsidRPr="00D311BC">
        <w:rPr>
          <w:b/>
          <w:i w:val="0"/>
          <w:sz w:val="22"/>
        </w:rPr>
        <w:t>Inventory Management</w:t>
      </w:r>
    </w:p>
    <w:p w:rsidR="00FB748E" w:rsidRPr="00D311BC" w:rsidRDefault="00FB748E" w:rsidP="00FB748E">
      <w:pPr>
        <w:pStyle w:val="Heading4"/>
        <w:ind w:left="720"/>
      </w:pPr>
      <w:r w:rsidRPr="00D311BC">
        <w:t>The Sub Module shall use for DB House Inventory Control</w:t>
      </w:r>
      <w:r w:rsidR="001C23A1">
        <w:t xml:space="preserve"> </w:t>
      </w:r>
      <w:r w:rsidRPr="00D311BC">
        <w:t>and Inventory Adjustment.</w:t>
      </w:r>
    </w:p>
    <w:p w:rsidR="00FB748E" w:rsidRPr="00D311BC" w:rsidRDefault="00FB748E" w:rsidP="00FB748E">
      <w:pPr>
        <w:pStyle w:val="Heading4"/>
        <w:ind w:left="720"/>
      </w:pPr>
      <w:r w:rsidRPr="00D311BC">
        <w:t>The Sub Module shall use for Primary and Secondary Inventory synchronization.</w:t>
      </w:r>
    </w:p>
    <w:p w:rsidR="00FB748E" w:rsidRPr="00D311BC" w:rsidRDefault="00FB748E" w:rsidP="00FB748E"/>
    <w:p w:rsidR="001F2E0B" w:rsidRPr="00D311BC" w:rsidRDefault="001F2E0B" w:rsidP="001F2E0B">
      <w:pPr>
        <w:pStyle w:val="Heading3"/>
        <w:rPr>
          <w:b/>
          <w:i w:val="0"/>
          <w:sz w:val="22"/>
        </w:rPr>
      </w:pPr>
      <w:r w:rsidRPr="00D311BC">
        <w:rPr>
          <w:b/>
          <w:i w:val="0"/>
          <w:sz w:val="22"/>
        </w:rPr>
        <w:lastRenderedPageBreak/>
        <w:t>Product &amp; Price Management</w:t>
      </w:r>
    </w:p>
    <w:p w:rsidR="00FB748E" w:rsidRPr="00D311BC" w:rsidRDefault="00FB748E" w:rsidP="002B2507">
      <w:pPr>
        <w:pStyle w:val="Heading4"/>
        <w:ind w:left="720"/>
      </w:pPr>
      <w:r w:rsidRPr="00D311BC">
        <w:t>The Sub Module shall use for Product configuration and manage.</w:t>
      </w:r>
    </w:p>
    <w:p w:rsidR="00FB748E" w:rsidRPr="00D311BC" w:rsidRDefault="00FB748E" w:rsidP="002B2507">
      <w:pPr>
        <w:pStyle w:val="Heading4"/>
        <w:ind w:left="720"/>
      </w:pPr>
      <w:r w:rsidRPr="00D311BC">
        <w:t>The Sub Module shall use for Product pricing</w:t>
      </w:r>
      <w:r w:rsidR="00072808" w:rsidRPr="00D311BC">
        <w:t xml:space="preserve"> as a bundle</w:t>
      </w:r>
      <w:r w:rsidRPr="00D311BC">
        <w:t xml:space="preserve"> for DB House</w:t>
      </w:r>
      <w:r w:rsidR="00072808" w:rsidRPr="00D311BC">
        <w:t>s</w:t>
      </w:r>
      <w:r w:rsidRPr="00D311BC">
        <w:t>.</w:t>
      </w:r>
    </w:p>
    <w:p w:rsidR="00FB748E" w:rsidRPr="00D311BC" w:rsidRDefault="00FB748E" w:rsidP="002B2507">
      <w:pPr>
        <w:pStyle w:val="Heading4"/>
        <w:ind w:left="720"/>
      </w:pPr>
      <w:r w:rsidRPr="00D311BC">
        <w:t xml:space="preserve">The Sub Module shall use for </w:t>
      </w:r>
      <w:r w:rsidR="00072808" w:rsidRPr="00D311BC">
        <w:t xml:space="preserve">Product pricing as a bundle with </w:t>
      </w:r>
      <w:r w:rsidR="00D40A0D">
        <w:t xml:space="preserve">Price </w:t>
      </w:r>
      <w:r w:rsidR="00072808" w:rsidRPr="00D311BC">
        <w:t>batch.</w:t>
      </w:r>
    </w:p>
    <w:p w:rsidR="001F2E0B" w:rsidRPr="00D311BC" w:rsidRDefault="001F2E0B" w:rsidP="001F2E0B">
      <w:pPr>
        <w:pStyle w:val="Heading3"/>
        <w:rPr>
          <w:b/>
          <w:i w:val="0"/>
          <w:sz w:val="22"/>
        </w:rPr>
      </w:pPr>
      <w:r w:rsidRPr="00D311BC">
        <w:rPr>
          <w:b/>
          <w:i w:val="0"/>
          <w:sz w:val="22"/>
        </w:rPr>
        <w:t>Rebate/Claim Management</w:t>
      </w:r>
    </w:p>
    <w:p w:rsidR="00C1786E" w:rsidRPr="00D311BC" w:rsidRDefault="00C1786E" w:rsidP="002B2507">
      <w:pPr>
        <w:pStyle w:val="Heading4"/>
        <w:ind w:left="720"/>
      </w:pPr>
      <w:r w:rsidRPr="00D311BC">
        <w:t>The Sub Module shall use for mange claim as per trade promotion.</w:t>
      </w:r>
    </w:p>
    <w:p w:rsidR="001F2E0B" w:rsidRPr="00D311BC" w:rsidRDefault="001F2E0B" w:rsidP="001F2E0B">
      <w:pPr>
        <w:pStyle w:val="Heading3"/>
        <w:rPr>
          <w:b/>
          <w:i w:val="0"/>
          <w:sz w:val="22"/>
        </w:rPr>
      </w:pPr>
      <w:r w:rsidRPr="00D311BC">
        <w:rPr>
          <w:b/>
          <w:i w:val="0"/>
          <w:sz w:val="22"/>
        </w:rPr>
        <w:t>Sales Promotion Management/ Trade promotion</w:t>
      </w:r>
    </w:p>
    <w:p w:rsidR="00C1786E" w:rsidRPr="00D311BC" w:rsidRDefault="00C1786E" w:rsidP="002B2507">
      <w:pPr>
        <w:pStyle w:val="Heading4"/>
        <w:ind w:left="720"/>
      </w:pPr>
      <w:r w:rsidRPr="00D311BC">
        <w:t>The Sub Module shall use for manage trade promotion.</w:t>
      </w:r>
    </w:p>
    <w:p w:rsidR="001F2E0B" w:rsidRPr="00D311BC" w:rsidRDefault="001F2E0B" w:rsidP="001F2E0B">
      <w:pPr>
        <w:pStyle w:val="Heading3"/>
        <w:rPr>
          <w:b/>
          <w:i w:val="0"/>
          <w:sz w:val="22"/>
        </w:rPr>
      </w:pPr>
      <w:r w:rsidRPr="00D311BC">
        <w:rPr>
          <w:b/>
          <w:i w:val="0"/>
          <w:sz w:val="22"/>
        </w:rPr>
        <w:t>Target Management</w:t>
      </w:r>
    </w:p>
    <w:p w:rsidR="00023F03" w:rsidRPr="00D311BC" w:rsidRDefault="00023F03" w:rsidP="00023F03">
      <w:pPr>
        <w:pStyle w:val="Heading4"/>
        <w:ind w:left="720"/>
      </w:pPr>
      <w:r w:rsidRPr="00D311BC">
        <w:t>The Sub Module shall use for manage DB House/PSR wise Target.</w:t>
      </w:r>
    </w:p>
    <w:p w:rsidR="001F2E0B" w:rsidRPr="00D311BC" w:rsidRDefault="00023F03" w:rsidP="002B2507">
      <w:pPr>
        <w:pStyle w:val="Heading4"/>
        <w:ind w:left="720"/>
        <w:rPr>
          <w:b/>
          <w:sz w:val="22"/>
        </w:rPr>
      </w:pPr>
      <w:r w:rsidRPr="00D311BC">
        <w:t xml:space="preserve">The Sub Module shall use for update DB House/PSR </w:t>
      </w:r>
      <w:bookmarkStart w:id="6" w:name="_GoBack"/>
      <w:bookmarkEnd w:id="6"/>
      <w:r w:rsidRPr="00D311BC">
        <w:t>wise Target.</w:t>
      </w:r>
    </w:p>
    <w:p w:rsidR="001F2E0B" w:rsidRPr="00D311BC" w:rsidRDefault="001F2E0B" w:rsidP="001F2E0B">
      <w:pPr>
        <w:pStyle w:val="Heading3"/>
        <w:rPr>
          <w:b/>
          <w:i w:val="0"/>
          <w:sz w:val="22"/>
        </w:rPr>
      </w:pPr>
      <w:r w:rsidRPr="00D311BC">
        <w:rPr>
          <w:b/>
          <w:i w:val="0"/>
          <w:sz w:val="22"/>
        </w:rPr>
        <w:t xml:space="preserve">Balk Data Upload. </w:t>
      </w:r>
    </w:p>
    <w:p w:rsidR="00656FA6" w:rsidRPr="00D311BC" w:rsidRDefault="00656FA6" w:rsidP="00656FA6">
      <w:pPr>
        <w:pStyle w:val="Heading4"/>
        <w:ind w:left="720"/>
      </w:pPr>
      <w:r w:rsidRPr="00D311BC">
        <w:t xml:space="preserve">The Sub Module shall use for </w:t>
      </w:r>
      <w:r w:rsidR="002F2885" w:rsidRPr="00D311BC">
        <w:t>upload balk outlet data.</w:t>
      </w:r>
    </w:p>
    <w:p w:rsidR="002F2885" w:rsidRPr="00D311BC" w:rsidRDefault="002F2885" w:rsidP="002F2885">
      <w:pPr>
        <w:pStyle w:val="Heading4"/>
        <w:ind w:left="720"/>
      </w:pPr>
      <w:r w:rsidRPr="00D311BC">
        <w:t>The Sub Module shall use for upload balk Target Data.</w:t>
      </w:r>
    </w:p>
    <w:p w:rsidR="00656FA6" w:rsidRPr="00D311BC" w:rsidRDefault="002F2885" w:rsidP="002B2507">
      <w:pPr>
        <w:pStyle w:val="Heading4"/>
        <w:ind w:left="720"/>
      </w:pPr>
      <w:r w:rsidRPr="00D311BC">
        <w:t>The Sub Module shall use for upload balk Route/sub route Data.</w:t>
      </w:r>
    </w:p>
    <w:p w:rsidR="001F2E0B" w:rsidRPr="00D311BC" w:rsidRDefault="001F2E0B" w:rsidP="001F2E0B">
      <w:pPr>
        <w:pStyle w:val="Heading3"/>
        <w:rPr>
          <w:b/>
          <w:i w:val="0"/>
          <w:sz w:val="22"/>
        </w:rPr>
      </w:pPr>
      <w:r w:rsidRPr="00D311BC">
        <w:rPr>
          <w:b/>
          <w:i w:val="0"/>
          <w:sz w:val="22"/>
        </w:rPr>
        <w:t>Focus SKU/Brand</w:t>
      </w:r>
    </w:p>
    <w:p w:rsidR="002F2885" w:rsidRPr="00D311BC" w:rsidRDefault="002F2885" w:rsidP="002B2507">
      <w:pPr>
        <w:pStyle w:val="Heading4"/>
        <w:ind w:left="720"/>
      </w:pPr>
      <w:r w:rsidRPr="00D311BC">
        <w:t>The Sub Module shall use for focus</w:t>
      </w:r>
      <w:r w:rsidR="00D200D5" w:rsidRPr="00D311BC">
        <w:t xml:space="preserve"> some product on PSR mobile Application.</w:t>
      </w:r>
    </w:p>
    <w:p w:rsidR="001F2E0B" w:rsidRPr="00D311BC" w:rsidRDefault="001F2E0B" w:rsidP="001F2E0B">
      <w:pPr>
        <w:pStyle w:val="Heading3"/>
        <w:rPr>
          <w:b/>
          <w:i w:val="0"/>
          <w:sz w:val="22"/>
        </w:rPr>
      </w:pPr>
      <w:r w:rsidRPr="00D311BC">
        <w:rPr>
          <w:b/>
          <w:i w:val="0"/>
          <w:sz w:val="22"/>
        </w:rPr>
        <w:t>Message</w:t>
      </w:r>
    </w:p>
    <w:p w:rsidR="003B1725" w:rsidRPr="00D311BC" w:rsidRDefault="003B1725" w:rsidP="002B2507">
      <w:pPr>
        <w:pStyle w:val="Heading4"/>
        <w:ind w:left="720"/>
      </w:pPr>
      <w:r w:rsidRPr="00D311BC">
        <w:t>The Sub Module shall use for sending message to Mobile application.</w:t>
      </w:r>
    </w:p>
    <w:p w:rsidR="0096358B" w:rsidRPr="00D311BC" w:rsidRDefault="0096358B" w:rsidP="0096358B">
      <w:pPr>
        <w:pStyle w:val="Heading3"/>
        <w:rPr>
          <w:b/>
          <w:i w:val="0"/>
          <w:sz w:val="22"/>
        </w:rPr>
      </w:pPr>
      <w:r w:rsidRPr="00D311BC">
        <w:rPr>
          <w:b/>
          <w:i w:val="0"/>
          <w:sz w:val="22"/>
        </w:rPr>
        <w:t xml:space="preserve"> Reports</w:t>
      </w:r>
    </w:p>
    <w:p w:rsidR="0096358B" w:rsidRPr="00D311BC" w:rsidRDefault="0096358B" w:rsidP="0096358B">
      <w:pPr>
        <w:pStyle w:val="Heading4"/>
        <w:ind w:left="720"/>
      </w:pPr>
      <w:r w:rsidRPr="00D311BC">
        <w:t>The Sub Module shall use for generate various type of sales and Analytical reports</w:t>
      </w:r>
    </w:p>
    <w:p w:rsidR="0096358B" w:rsidRPr="00D311BC" w:rsidRDefault="0096358B" w:rsidP="0096358B"/>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3B1725" w:rsidRPr="00D311BC" w:rsidRDefault="003B1725" w:rsidP="003B1725"/>
    <w:p w:rsidR="001F2E0B" w:rsidRPr="00D311BC" w:rsidRDefault="001F2E0B" w:rsidP="001F2E0B">
      <w:pPr>
        <w:pStyle w:val="Heading2"/>
        <w:rPr>
          <w:sz w:val="24"/>
        </w:rPr>
      </w:pPr>
      <w:r w:rsidRPr="00D311BC">
        <w:rPr>
          <w:sz w:val="24"/>
        </w:rPr>
        <w:lastRenderedPageBreak/>
        <w:t>Mobile Application</w:t>
      </w:r>
      <w:r w:rsidR="008D769C" w:rsidRPr="00D311BC">
        <w:rPr>
          <w:sz w:val="24"/>
        </w:rPr>
        <w:t xml:space="preserve"> </w:t>
      </w:r>
      <w:r w:rsidR="008D769C" w:rsidRPr="00D311BC">
        <w:rPr>
          <w:sz w:val="24"/>
          <w:szCs w:val="24"/>
        </w:rPr>
        <w:t>Module</w:t>
      </w:r>
    </w:p>
    <w:p w:rsidR="001F2E0B" w:rsidRPr="00D311BC" w:rsidRDefault="001F2E0B" w:rsidP="001F2E0B">
      <w:pPr>
        <w:pStyle w:val="Heading3"/>
        <w:rPr>
          <w:b/>
          <w:i w:val="0"/>
          <w:sz w:val="22"/>
        </w:rPr>
      </w:pPr>
      <w:r w:rsidRPr="00D311BC">
        <w:rPr>
          <w:b/>
          <w:i w:val="0"/>
          <w:sz w:val="22"/>
        </w:rPr>
        <w:t>Route wise Sales Order</w:t>
      </w:r>
    </w:p>
    <w:p w:rsidR="005B411B" w:rsidRPr="00D311BC" w:rsidRDefault="005B411B" w:rsidP="002B2507">
      <w:pPr>
        <w:pStyle w:val="Heading4"/>
        <w:ind w:left="720"/>
      </w:pPr>
      <w:r w:rsidRPr="00D311BC">
        <w:t>The Sub Module shall use for show route/sub route outlet as per route plan.</w:t>
      </w:r>
    </w:p>
    <w:p w:rsidR="001F2E0B" w:rsidRPr="00D311BC" w:rsidRDefault="003B1725" w:rsidP="003B1725">
      <w:pPr>
        <w:pStyle w:val="Heading4"/>
        <w:ind w:left="720"/>
      </w:pPr>
      <w:r w:rsidRPr="00D311BC">
        <w:t xml:space="preserve">The Sub Module shall use for </w:t>
      </w:r>
      <w:r w:rsidR="00144B2A" w:rsidRPr="00D311BC">
        <w:t xml:space="preserve">create order to </w:t>
      </w:r>
      <w:r w:rsidR="005B411B" w:rsidRPr="00D311BC">
        <w:t>an outlet.</w:t>
      </w:r>
    </w:p>
    <w:p w:rsidR="005B411B" w:rsidRPr="00D311BC" w:rsidRDefault="005B411B" w:rsidP="005B411B">
      <w:pPr>
        <w:pStyle w:val="Heading4"/>
        <w:ind w:left="720"/>
      </w:pPr>
      <w:r w:rsidRPr="00D311BC">
        <w:t xml:space="preserve">The Sub Module shall use for getting picture on VisiCooler Outlet. </w:t>
      </w:r>
    </w:p>
    <w:p w:rsidR="005B411B" w:rsidRPr="00D311BC" w:rsidRDefault="005B411B" w:rsidP="002B2507">
      <w:pPr>
        <w:pStyle w:val="Heading4"/>
        <w:ind w:left="720"/>
      </w:pPr>
      <w:r w:rsidRPr="00D311BC">
        <w:t>The Sub Module shall use for Showing Trade promotion on Product List.</w:t>
      </w:r>
    </w:p>
    <w:p w:rsidR="005B411B" w:rsidRPr="00D311BC" w:rsidRDefault="005B411B" w:rsidP="002B2507">
      <w:pPr>
        <w:pStyle w:val="Heading4"/>
        <w:ind w:left="720"/>
      </w:pPr>
      <w:r w:rsidRPr="00D311BC">
        <w:t>The Sub Module shall use for getting Current GPS Location.</w:t>
      </w:r>
    </w:p>
    <w:p w:rsidR="005B411B" w:rsidRPr="00D311BC" w:rsidRDefault="005B411B" w:rsidP="002B2507">
      <w:pPr>
        <w:pStyle w:val="Heading4"/>
        <w:ind w:left="720"/>
      </w:pPr>
      <w:r w:rsidRPr="00D311BC">
        <w:t>The Sub Module shall use for getting timestamp of order.</w:t>
      </w:r>
    </w:p>
    <w:p w:rsidR="001F2E0B" w:rsidRPr="00D311BC" w:rsidRDefault="001F2E0B" w:rsidP="001F2E0B">
      <w:pPr>
        <w:pStyle w:val="Heading3"/>
        <w:rPr>
          <w:b/>
          <w:i w:val="0"/>
          <w:sz w:val="22"/>
        </w:rPr>
      </w:pPr>
      <w:r w:rsidRPr="00D311BC">
        <w:rPr>
          <w:b/>
          <w:i w:val="0"/>
          <w:sz w:val="22"/>
        </w:rPr>
        <w:t>New Outlet creation</w:t>
      </w:r>
    </w:p>
    <w:p w:rsidR="005B411B" w:rsidRPr="00D311BC" w:rsidRDefault="005B411B" w:rsidP="002B2507">
      <w:pPr>
        <w:pStyle w:val="Heading4"/>
        <w:ind w:left="720"/>
      </w:pPr>
      <w:r w:rsidRPr="00D311BC">
        <w:t>The Sub Module shall use for create</w:t>
      </w:r>
      <w:r w:rsidR="00084075" w:rsidRPr="00D311BC">
        <w:t xml:space="preserve"> new outlet on current sub route.</w:t>
      </w:r>
    </w:p>
    <w:p w:rsidR="001F2E0B" w:rsidRPr="00D311BC" w:rsidRDefault="001F2E0B" w:rsidP="001F2E0B">
      <w:pPr>
        <w:pStyle w:val="Heading3"/>
        <w:rPr>
          <w:b/>
          <w:i w:val="0"/>
          <w:sz w:val="22"/>
        </w:rPr>
      </w:pPr>
      <w:r w:rsidRPr="00D311BC">
        <w:rPr>
          <w:b/>
          <w:i w:val="0"/>
          <w:sz w:val="22"/>
        </w:rPr>
        <w:t>Outlet GPS Verification</w:t>
      </w:r>
    </w:p>
    <w:p w:rsidR="007C3AA9" w:rsidRPr="00D311BC" w:rsidRDefault="007C3AA9" w:rsidP="002B2507">
      <w:pPr>
        <w:pStyle w:val="Heading4"/>
        <w:ind w:left="720"/>
      </w:pPr>
      <w:r w:rsidRPr="00D311BC">
        <w:t>The Sub Module shall use for outlet GPS Location.</w:t>
      </w:r>
    </w:p>
    <w:p w:rsidR="007C3AA9" w:rsidRPr="00D311BC" w:rsidRDefault="007C3AA9" w:rsidP="002B2507">
      <w:pPr>
        <w:pStyle w:val="Heading4"/>
        <w:ind w:left="720"/>
      </w:pPr>
      <w:r w:rsidRPr="00D311BC">
        <w:t>The Sub Module shall use for getting outlet image.</w:t>
      </w:r>
    </w:p>
    <w:p w:rsidR="001F2E0B" w:rsidRPr="00D311BC" w:rsidRDefault="001F2E0B" w:rsidP="001F2E0B">
      <w:pPr>
        <w:pStyle w:val="Heading3"/>
        <w:rPr>
          <w:b/>
          <w:i w:val="0"/>
          <w:sz w:val="22"/>
        </w:rPr>
      </w:pPr>
      <w:r w:rsidRPr="00D311BC">
        <w:rPr>
          <w:b/>
          <w:i w:val="0"/>
          <w:sz w:val="22"/>
        </w:rPr>
        <w:t>Trade Promotion</w:t>
      </w:r>
    </w:p>
    <w:p w:rsidR="00FE32D1" w:rsidRPr="00D311BC" w:rsidRDefault="00FE32D1" w:rsidP="002B2507">
      <w:pPr>
        <w:pStyle w:val="Heading4"/>
        <w:ind w:left="720"/>
      </w:pPr>
      <w:r w:rsidRPr="00D311BC">
        <w:t>The Sub Module shall use for showing current Trade Promotion List.</w:t>
      </w:r>
    </w:p>
    <w:p w:rsidR="001F2E0B" w:rsidRPr="00D311BC" w:rsidRDefault="001F2E0B" w:rsidP="001F2E0B">
      <w:pPr>
        <w:pStyle w:val="Heading3"/>
        <w:rPr>
          <w:b/>
          <w:i w:val="0"/>
          <w:sz w:val="22"/>
        </w:rPr>
      </w:pPr>
      <w:r w:rsidRPr="00D311BC">
        <w:rPr>
          <w:b/>
          <w:i w:val="0"/>
          <w:sz w:val="22"/>
        </w:rPr>
        <w:t>Sync</w:t>
      </w:r>
    </w:p>
    <w:p w:rsidR="00FE32D1" w:rsidRPr="00D311BC" w:rsidRDefault="00FE32D1" w:rsidP="002B2507">
      <w:pPr>
        <w:pStyle w:val="Heading4"/>
        <w:ind w:left="720"/>
      </w:pPr>
      <w:r w:rsidRPr="00D311BC">
        <w:t>The Sub Module shall use for Automatic data sync Mobile application to web API.</w:t>
      </w:r>
    </w:p>
    <w:p w:rsidR="00FE32D1" w:rsidRPr="00D311BC" w:rsidRDefault="00FE32D1" w:rsidP="00FE32D1">
      <w:pPr>
        <w:pStyle w:val="Heading4"/>
        <w:ind w:left="720"/>
      </w:pPr>
      <w:r w:rsidRPr="00D311BC">
        <w:t>The Sub Module shall use for manual data sync Mobile application to web API.</w:t>
      </w:r>
    </w:p>
    <w:p w:rsidR="001F2E0B" w:rsidRPr="00D311BC" w:rsidRDefault="001F2E0B" w:rsidP="001F2E0B">
      <w:pPr>
        <w:pStyle w:val="Heading3"/>
        <w:rPr>
          <w:b/>
          <w:i w:val="0"/>
          <w:sz w:val="22"/>
        </w:rPr>
      </w:pPr>
      <w:r w:rsidRPr="00D311BC">
        <w:rPr>
          <w:b/>
          <w:i w:val="0"/>
          <w:sz w:val="22"/>
        </w:rPr>
        <w:t>Product List</w:t>
      </w:r>
    </w:p>
    <w:p w:rsidR="00FE32D1" w:rsidRPr="00D311BC" w:rsidRDefault="00FE32D1" w:rsidP="00FE32D1">
      <w:pPr>
        <w:pStyle w:val="Heading4"/>
        <w:ind w:left="720"/>
      </w:pPr>
      <w:r w:rsidRPr="00D311BC">
        <w:t>The Sub Module shall use for showing product List with current price.</w:t>
      </w:r>
    </w:p>
    <w:p w:rsidR="001F2E0B" w:rsidRPr="00D311BC" w:rsidRDefault="001F2E0B" w:rsidP="001F2E0B">
      <w:pPr>
        <w:pStyle w:val="Heading3"/>
        <w:rPr>
          <w:b/>
          <w:i w:val="0"/>
          <w:sz w:val="22"/>
        </w:rPr>
      </w:pPr>
      <w:r w:rsidRPr="00D311BC">
        <w:rPr>
          <w:b/>
          <w:i w:val="0"/>
          <w:sz w:val="22"/>
        </w:rPr>
        <w:t>Message</w:t>
      </w:r>
    </w:p>
    <w:p w:rsidR="00FE32D1" w:rsidRPr="00D311BC" w:rsidRDefault="00FE32D1" w:rsidP="00FE32D1">
      <w:pPr>
        <w:pStyle w:val="Heading4"/>
        <w:ind w:left="720"/>
      </w:pPr>
      <w:r w:rsidRPr="00D311BC">
        <w:t xml:space="preserve">The Sub Module shall use for showing </w:t>
      </w:r>
      <w:r w:rsidR="007551B3" w:rsidRPr="00D311BC">
        <w:t xml:space="preserve">message </w:t>
      </w:r>
      <w:r w:rsidR="00DF2EF3" w:rsidRPr="00D311BC">
        <w:t xml:space="preserve">sanded </w:t>
      </w:r>
      <w:r w:rsidR="007551B3" w:rsidRPr="00D311BC">
        <w:t xml:space="preserve">from </w:t>
      </w:r>
      <w:r w:rsidR="00766E7A" w:rsidRPr="00D311BC">
        <w:t xml:space="preserve">Central module. </w:t>
      </w:r>
    </w:p>
    <w:p w:rsidR="001F2E0B" w:rsidRPr="00D311BC" w:rsidRDefault="001F2E0B" w:rsidP="001F2E0B">
      <w:pPr>
        <w:pStyle w:val="Heading3"/>
        <w:rPr>
          <w:b/>
          <w:i w:val="0"/>
          <w:sz w:val="22"/>
        </w:rPr>
      </w:pPr>
      <w:r w:rsidRPr="00D311BC">
        <w:rPr>
          <w:b/>
          <w:i w:val="0"/>
          <w:sz w:val="22"/>
        </w:rPr>
        <w:t>Reports</w:t>
      </w:r>
    </w:p>
    <w:p w:rsidR="00C96EB3" w:rsidRPr="00D311BC" w:rsidRDefault="00C96EB3" w:rsidP="00C96EB3">
      <w:pPr>
        <w:pStyle w:val="Heading4"/>
        <w:ind w:left="720"/>
      </w:pPr>
      <w:r w:rsidRPr="00D311BC">
        <w:t>The Sub Module shall use for current order detail.</w:t>
      </w:r>
    </w:p>
    <w:p w:rsidR="00C96EB3" w:rsidRPr="00D311BC" w:rsidRDefault="00C96EB3" w:rsidP="00C96EB3">
      <w:pPr>
        <w:pStyle w:val="Heading4"/>
        <w:ind w:left="720"/>
      </w:pPr>
      <w:r w:rsidRPr="00D311BC">
        <w:t>The Sub Module shall use for PSR performance.</w:t>
      </w:r>
    </w:p>
    <w:p w:rsidR="001F2E0B" w:rsidRPr="00D311BC" w:rsidRDefault="001F2E0B" w:rsidP="001F2E0B">
      <w:pPr>
        <w:pStyle w:val="Heading3"/>
        <w:rPr>
          <w:b/>
          <w:i w:val="0"/>
          <w:sz w:val="22"/>
        </w:rPr>
      </w:pPr>
      <w:r w:rsidRPr="00D311BC">
        <w:rPr>
          <w:b/>
          <w:i w:val="0"/>
          <w:sz w:val="22"/>
        </w:rPr>
        <w:t>Update</w:t>
      </w:r>
    </w:p>
    <w:p w:rsidR="00C96EB3" w:rsidRPr="00D311BC" w:rsidRDefault="00C96EB3" w:rsidP="00C96EB3">
      <w:pPr>
        <w:pStyle w:val="Heading4"/>
        <w:ind w:left="720"/>
      </w:pPr>
      <w:r w:rsidRPr="00D311BC">
        <w:t>The Sub Module shall use for update mobile application.</w:t>
      </w:r>
    </w:p>
    <w:p w:rsidR="00067784" w:rsidRPr="00D311BC" w:rsidRDefault="00067784" w:rsidP="00067784"/>
    <w:p w:rsidR="001F2E0B" w:rsidRPr="00D311BC" w:rsidRDefault="001F2E0B" w:rsidP="001F2E0B">
      <w:pPr>
        <w:pStyle w:val="Heading3"/>
        <w:rPr>
          <w:b/>
          <w:i w:val="0"/>
          <w:sz w:val="22"/>
        </w:rPr>
      </w:pPr>
      <w:r w:rsidRPr="00D311BC">
        <w:rPr>
          <w:b/>
          <w:i w:val="0"/>
          <w:sz w:val="22"/>
        </w:rPr>
        <w:lastRenderedPageBreak/>
        <w:t>Delivery Module</w:t>
      </w:r>
    </w:p>
    <w:p w:rsidR="00067784" w:rsidRPr="00D311BC" w:rsidRDefault="00067784" w:rsidP="002B2507">
      <w:pPr>
        <w:pStyle w:val="Heading4"/>
        <w:ind w:left="720"/>
      </w:pPr>
      <w:r w:rsidRPr="00D311BC">
        <w:t>The Sub Module shall use for delivery previous orders.</w:t>
      </w:r>
    </w:p>
    <w:p w:rsidR="00067784" w:rsidRPr="00D311BC" w:rsidRDefault="00067784" w:rsidP="002B2507">
      <w:pPr>
        <w:pStyle w:val="Heading4"/>
        <w:ind w:left="720"/>
      </w:pPr>
      <w:r w:rsidRPr="00D311BC">
        <w:t>The Sub Module shall use for change</w:t>
      </w:r>
      <w:r w:rsidR="00AA22F9" w:rsidRPr="00D311BC">
        <w:t>/update</w:t>
      </w:r>
      <w:r w:rsidRPr="00D311BC">
        <w:t xml:space="preserve"> order.</w:t>
      </w:r>
    </w:p>
    <w:p w:rsidR="001F2E0B" w:rsidRPr="00D311BC" w:rsidRDefault="001F2E0B" w:rsidP="001F2E0B">
      <w:pPr>
        <w:pStyle w:val="Heading3"/>
        <w:rPr>
          <w:b/>
          <w:i w:val="0"/>
          <w:sz w:val="22"/>
        </w:rPr>
      </w:pPr>
      <w:r w:rsidRPr="00D311BC">
        <w:rPr>
          <w:b/>
          <w:i w:val="0"/>
          <w:sz w:val="22"/>
        </w:rPr>
        <w:t>Target view</w:t>
      </w:r>
    </w:p>
    <w:p w:rsidR="00AA22F9" w:rsidRPr="00D311BC" w:rsidRDefault="00AA22F9" w:rsidP="00AA22F9">
      <w:pPr>
        <w:pStyle w:val="Heading4"/>
        <w:ind w:left="720"/>
      </w:pPr>
      <w:r w:rsidRPr="00D311BC">
        <w:t xml:space="preserve">The Sub Module shall use for </w:t>
      </w:r>
      <w:r w:rsidR="001E581D" w:rsidRPr="00D311BC">
        <w:t>view user target.</w:t>
      </w:r>
    </w:p>
    <w:p w:rsidR="001F2E0B" w:rsidRPr="00D311BC" w:rsidRDefault="001F2E0B" w:rsidP="001F2E0B">
      <w:pPr>
        <w:pStyle w:val="Heading3"/>
        <w:rPr>
          <w:b/>
          <w:i w:val="0"/>
          <w:sz w:val="22"/>
        </w:rPr>
      </w:pPr>
      <w:r w:rsidRPr="00D311BC">
        <w:rPr>
          <w:b/>
          <w:i w:val="0"/>
          <w:sz w:val="22"/>
        </w:rPr>
        <w:t>Spot Sales</w:t>
      </w:r>
    </w:p>
    <w:p w:rsidR="001E581D" w:rsidRPr="00D311BC" w:rsidRDefault="001E581D" w:rsidP="001E581D">
      <w:pPr>
        <w:pStyle w:val="Heading4"/>
        <w:ind w:left="720"/>
      </w:pPr>
      <w:r w:rsidRPr="00D311BC">
        <w:t>The Sub Module shall use for order with delivery on sub route.</w:t>
      </w:r>
    </w:p>
    <w:p w:rsidR="001E581D" w:rsidRPr="00D311BC" w:rsidRDefault="001E581D" w:rsidP="001E581D"/>
    <w:p w:rsidR="001F2E0B" w:rsidRPr="00D311BC" w:rsidRDefault="001F2E0B" w:rsidP="000139F4">
      <w:pPr>
        <w:pStyle w:val="Heading2"/>
        <w:rPr>
          <w:sz w:val="24"/>
        </w:rPr>
      </w:pPr>
      <w:r w:rsidRPr="00D311BC">
        <w:rPr>
          <w:sz w:val="24"/>
        </w:rPr>
        <w:t>DB House Operation</w:t>
      </w:r>
      <w:r w:rsidR="008D769C" w:rsidRPr="00D311BC">
        <w:rPr>
          <w:sz w:val="24"/>
        </w:rPr>
        <w:t xml:space="preserve"> </w:t>
      </w:r>
      <w:r w:rsidR="008D769C" w:rsidRPr="00D311BC">
        <w:rPr>
          <w:sz w:val="24"/>
          <w:szCs w:val="24"/>
        </w:rPr>
        <w:t>Module</w:t>
      </w:r>
    </w:p>
    <w:p w:rsidR="001F2E0B" w:rsidRPr="00D311BC" w:rsidRDefault="001F2E0B" w:rsidP="000139F4">
      <w:pPr>
        <w:pStyle w:val="Heading3"/>
        <w:rPr>
          <w:b/>
          <w:i w:val="0"/>
          <w:sz w:val="22"/>
          <w:szCs w:val="24"/>
        </w:rPr>
      </w:pPr>
      <w:r w:rsidRPr="00D311BC">
        <w:rPr>
          <w:b/>
          <w:i w:val="0"/>
          <w:sz w:val="22"/>
          <w:szCs w:val="24"/>
        </w:rPr>
        <w:t>Purchase Management</w:t>
      </w:r>
    </w:p>
    <w:p w:rsidR="0063429A" w:rsidRPr="00D311BC" w:rsidRDefault="0063429A" w:rsidP="002B2507">
      <w:pPr>
        <w:pStyle w:val="Heading4"/>
        <w:ind w:left="720"/>
      </w:pPr>
      <w:r w:rsidRPr="00D311BC">
        <w:t>The Sub Module shall use for entry primary challan</w:t>
      </w:r>
    </w:p>
    <w:p w:rsidR="0063429A" w:rsidRPr="00D311BC" w:rsidRDefault="0063429A" w:rsidP="002B2507">
      <w:pPr>
        <w:pStyle w:val="Heading4"/>
        <w:ind w:left="720"/>
      </w:pPr>
      <w:r w:rsidRPr="00D311BC">
        <w:t xml:space="preserve">The Sub Module shall use for receive primary challan which </w:t>
      </w:r>
      <w:r w:rsidR="00215E3B" w:rsidRPr="00D311BC">
        <w:t>receive</w:t>
      </w:r>
      <w:r w:rsidRPr="00D311BC">
        <w:t xml:space="preserve"> from Primary data</w:t>
      </w:r>
      <w:r w:rsidR="00270439" w:rsidRPr="00D311BC">
        <w:t>.</w:t>
      </w:r>
    </w:p>
    <w:p w:rsidR="001F2E0B" w:rsidRPr="00D311BC" w:rsidRDefault="001F2E0B" w:rsidP="000139F4">
      <w:pPr>
        <w:pStyle w:val="Heading3"/>
        <w:rPr>
          <w:b/>
          <w:i w:val="0"/>
          <w:sz w:val="22"/>
          <w:szCs w:val="24"/>
        </w:rPr>
      </w:pPr>
      <w:r w:rsidRPr="00D311BC">
        <w:rPr>
          <w:b/>
          <w:i w:val="0"/>
          <w:sz w:val="22"/>
          <w:szCs w:val="24"/>
        </w:rPr>
        <w:t>Outlet Management</w:t>
      </w:r>
    </w:p>
    <w:p w:rsidR="00270439" w:rsidRPr="00D311BC" w:rsidRDefault="00270439" w:rsidP="002B2507">
      <w:pPr>
        <w:pStyle w:val="Heading4"/>
        <w:ind w:left="720"/>
      </w:pPr>
      <w:r w:rsidRPr="00D311BC">
        <w:t>The Sub Module shall use for update outlet</w:t>
      </w:r>
      <w:r w:rsidR="00907BBF" w:rsidRPr="00D311BC">
        <w:t xml:space="preserve"> information</w:t>
      </w:r>
      <w:r w:rsidRPr="00D311BC">
        <w:t>.</w:t>
      </w:r>
    </w:p>
    <w:p w:rsidR="001F2E0B" w:rsidRPr="00D311BC" w:rsidRDefault="001F2E0B" w:rsidP="000139F4">
      <w:pPr>
        <w:pStyle w:val="Heading3"/>
        <w:rPr>
          <w:b/>
          <w:i w:val="0"/>
          <w:sz w:val="22"/>
          <w:szCs w:val="24"/>
        </w:rPr>
      </w:pPr>
      <w:r w:rsidRPr="00D311BC">
        <w:rPr>
          <w:b/>
          <w:i w:val="0"/>
          <w:sz w:val="22"/>
          <w:szCs w:val="24"/>
        </w:rPr>
        <w:t>Inventory Management (challan &amp; Product)</w:t>
      </w:r>
    </w:p>
    <w:p w:rsidR="00907BBF" w:rsidRPr="00D311BC" w:rsidRDefault="00907BBF" w:rsidP="00907BBF">
      <w:pPr>
        <w:pStyle w:val="Heading4"/>
        <w:ind w:left="720"/>
      </w:pPr>
      <w:r w:rsidRPr="00D311BC">
        <w:t xml:space="preserve">The Sub Module shall use for </w:t>
      </w:r>
      <w:r w:rsidR="002D6E03" w:rsidRPr="00D311BC">
        <w:t>create challan against order.</w:t>
      </w:r>
    </w:p>
    <w:p w:rsidR="001F2E0B" w:rsidRPr="00D311BC" w:rsidRDefault="002D6E03" w:rsidP="0077024B">
      <w:pPr>
        <w:pStyle w:val="Heading4"/>
        <w:ind w:left="720"/>
        <w:rPr>
          <w:b/>
        </w:rPr>
      </w:pPr>
      <w:r w:rsidRPr="00D311BC">
        <w:t>The Sub Module shall use for</w:t>
      </w:r>
      <w:r w:rsidR="000A5687" w:rsidRPr="00D311BC">
        <w:t xml:space="preserve"> Inventory deduction on </w:t>
      </w:r>
      <w:r w:rsidR="0077024B" w:rsidRPr="00D311BC">
        <w:t>delivery</w:t>
      </w:r>
      <w:r w:rsidR="000A5687" w:rsidRPr="00D311BC">
        <w:t>.</w:t>
      </w:r>
    </w:p>
    <w:p w:rsidR="001F2E0B" w:rsidRPr="00D311BC" w:rsidRDefault="001F2E0B" w:rsidP="000139F4">
      <w:pPr>
        <w:pStyle w:val="Heading3"/>
        <w:rPr>
          <w:b/>
          <w:i w:val="0"/>
          <w:sz w:val="22"/>
          <w:szCs w:val="24"/>
        </w:rPr>
      </w:pPr>
      <w:r w:rsidRPr="00D311BC">
        <w:rPr>
          <w:b/>
          <w:i w:val="0"/>
          <w:sz w:val="22"/>
          <w:szCs w:val="24"/>
        </w:rPr>
        <w:t>Day End Restriction</w:t>
      </w:r>
    </w:p>
    <w:p w:rsidR="00D53594" w:rsidRPr="00D311BC" w:rsidRDefault="00C13FCB" w:rsidP="00D53594">
      <w:pPr>
        <w:pStyle w:val="Heading4"/>
        <w:ind w:left="720"/>
      </w:pPr>
      <w:r w:rsidRPr="00D311BC">
        <w:t>The Sub Module shall use for restriction on previous delivery.</w:t>
      </w:r>
    </w:p>
    <w:p w:rsidR="001F2E0B" w:rsidRPr="00D311BC" w:rsidRDefault="001F2E0B" w:rsidP="000139F4">
      <w:pPr>
        <w:pStyle w:val="Heading3"/>
        <w:rPr>
          <w:b/>
          <w:i w:val="0"/>
          <w:sz w:val="22"/>
          <w:szCs w:val="24"/>
        </w:rPr>
      </w:pPr>
      <w:r w:rsidRPr="00D311BC">
        <w:rPr>
          <w:b/>
          <w:i w:val="0"/>
          <w:sz w:val="22"/>
          <w:szCs w:val="24"/>
        </w:rPr>
        <w:t>Mobile Sales/ DBH Order Management</w:t>
      </w:r>
    </w:p>
    <w:p w:rsidR="00D15545" w:rsidRPr="00D311BC" w:rsidRDefault="00D15545" w:rsidP="00D15545">
      <w:pPr>
        <w:pStyle w:val="Heading4"/>
        <w:ind w:left="720"/>
      </w:pPr>
      <w:r w:rsidRPr="00D311BC">
        <w:t xml:space="preserve">The Sub Module shall use for </w:t>
      </w:r>
      <w:r w:rsidR="005237BF" w:rsidRPr="00D311BC">
        <w:t>update</w:t>
      </w:r>
      <w:r w:rsidRPr="00D311BC">
        <w:t xml:space="preserve"> Order,</w:t>
      </w:r>
    </w:p>
    <w:p w:rsidR="001F2E0B" w:rsidRPr="00D311BC" w:rsidRDefault="00D15545" w:rsidP="00512D08">
      <w:pPr>
        <w:pStyle w:val="Heading4"/>
        <w:ind w:left="720"/>
        <w:rPr>
          <w:b/>
          <w:sz w:val="22"/>
          <w:szCs w:val="24"/>
        </w:rPr>
      </w:pPr>
      <w:r w:rsidRPr="00D311BC">
        <w:t xml:space="preserve">The Sub Module shall use for </w:t>
      </w:r>
      <w:r w:rsidR="005237BF" w:rsidRPr="00D311BC">
        <w:t xml:space="preserve">create new </w:t>
      </w:r>
      <w:r w:rsidR="00373DDE" w:rsidRPr="00D311BC">
        <w:t>&amp; update Order</w:t>
      </w:r>
      <w:r w:rsidR="005237BF" w:rsidRPr="00D311BC">
        <w:t>.</w:t>
      </w:r>
      <w:r w:rsidR="001F2E0B" w:rsidRPr="00D311BC">
        <w:rPr>
          <w:b/>
          <w:sz w:val="22"/>
          <w:szCs w:val="24"/>
        </w:rPr>
        <w:t xml:space="preserve"> </w:t>
      </w:r>
    </w:p>
    <w:p w:rsidR="00F2265D" w:rsidRPr="00D311BC" w:rsidRDefault="00F2265D" w:rsidP="00F2265D">
      <w:pPr>
        <w:pStyle w:val="Heading4"/>
        <w:ind w:left="720"/>
      </w:pPr>
      <w:r w:rsidRPr="00D311BC">
        <w:t>The Sub Module shall use for display detailed invoice for current order once it is confirmed</w:t>
      </w:r>
    </w:p>
    <w:p w:rsidR="00F2265D" w:rsidRPr="00D311BC" w:rsidRDefault="00F2265D" w:rsidP="00F2265D">
      <w:pPr>
        <w:pStyle w:val="Heading4"/>
        <w:ind w:left="720"/>
      </w:pPr>
      <w:r w:rsidRPr="00D311BC">
        <w:t xml:space="preserve">The Sub Module shall use for print Invoice on </w:t>
      </w:r>
      <w:r w:rsidR="00A7593E" w:rsidRPr="00D311BC">
        <w:t>pre-fixed</w:t>
      </w:r>
      <w:r w:rsidRPr="00D311BC">
        <w:t xml:space="preserve"> size.</w:t>
      </w:r>
    </w:p>
    <w:p w:rsidR="0096358B" w:rsidRPr="00D311BC" w:rsidRDefault="0096358B" w:rsidP="0096358B">
      <w:pPr>
        <w:pStyle w:val="Heading3"/>
        <w:rPr>
          <w:b/>
          <w:i w:val="0"/>
          <w:sz w:val="22"/>
        </w:rPr>
      </w:pPr>
      <w:r w:rsidRPr="00D311BC">
        <w:rPr>
          <w:b/>
          <w:i w:val="0"/>
          <w:sz w:val="22"/>
        </w:rPr>
        <w:t>Reports</w:t>
      </w:r>
    </w:p>
    <w:p w:rsidR="0096358B" w:rsidRPr="00D311BC" w:rsidRDefault="0096358B" w:rsidP="0096358B">
      <w:pPr>
        <w:pStyle w:val="Heading4"/>
        <w:ind w:left="720"/>
      </w:pPr>
      <w:r w:rsidRPr="00D311BC">
        <w:t>The Sub Module shall use for generate various type of sales and Analytical reports</w:t>
      </w:r>
    </w:p>
    <w:p w:rsidR="0096358B" w:rsidRPr="00D311BC" w:rsidRDefault="0096358B" w:rsidP="0096358B"/>
    <w:p w:rsidR="00F2265D" w:rsidRPr="00D311BC" w:rsidRDefault="00F2265D" w:rsidP="00F2265D"/>
    <w:p w:rsidR="000172C5" w:rsidRPr="00D311BC" w:rsidRDefault="000172C5" w:rsidP="000172C5"/>
    <w:p w:rsidR="008F32C3" w:rsidRPr="00D311BC" w:rsidRDefault="008F32C3" w:rsidP="008F32C3"/>
    <w:p w:rsidR="00660CEA" w:rsidRPr="00D311BC" w:rsidRDefault="00660CEA" w:rsidP="002A09F7">
      <w:pPr>
        <w:pStyle w:val="BodyText"/>
        <w:ind w:left="0"/>
      </w:pPr>
    </w:p>
    <w:p w:rsidR="002A09F7" w:rsidRPr="00D311BC" w:rsidRDefault="002A09F7" w:rsidP="002A09F7">
      <w:pPr>
        <w:pStyle w:val="BodyText"/>
        <w:ind w:left="0"/>
      </w:pPr>
    </w:p>
    <w:p w:rsidR="002A09F7" w:rsidRPr="00D311BC" w:rsidRDefault="002A09F7" w:rsidP="005F55A3">
      <w:pPr>
        <w:pStyle w:val="Heading1"/>
      </w:pPr>
      <w:r w:rsidRPr="00D311BC">
        <w:lastRenderedPageBreak/>
        <w:t xml:space="preserve">Specific Requirements </w:t>
      </w:r>
    </w:p>
    <w:p w:rsidR="002A09F7" w:rsidRPr="00D311BC" w:rsidRDefault="002A09F7" w:rsidP="002A09F7">
      <w:pPr>
        <w:pStyle w:val="Heading2"/>
        <w:ind w:left="720" w:hanging="720"/>
      </w:pPr>
      <w:bookmarkStart w:id="7" w:name="_Toc164477554"/>
      <w:r w:rsidRPr="00D311BC">
        <w:t>Usability</w:t>
      </w:r>
      <w:bookmarkEnd w:id="7"/>
    </w:p>
    <w:p w:rsidR="002A09F7" w:rsidRPr="00D311BC" w:rsidRDefault="002A09F7" w:rsidP="002A09F7">
      <w:pPr>
        <w:pStyle w:val="Heading3"/>
        <w:ind w:left="720" w:hanging="720"/>
        <w:rPr>
          <w:b/>
          <w:i w:val="0"/>
        </w:rPr>
      </w:pPr>
      <w:bookmarkStart w:id="8" w:name="_Toc164477555"/>
      <w:r w:rsidRPr="00D311BC">
        <w:rPr>
          <w:b/>
          <w:i w:val="0"/>
        </w:rPr>
        <w:t>Graphical User Interface</w:t>
      </w:r>
      <w:bookmarkEnd w:id="8"/>
    </w:p>
    <w:p w:rsidR="00D311BC" w:rsidRPr="00D311BC" w:rsidRDefault="002A09F7" w:rsidP="00FE5C0E">
      <w:pPr>
        <w:pStyle w:val="Heading4"/>
        <w:ind w:left="720"/>
        <w:rPr>
          <w:sz w:val="24"/>
          <w:szCs w:val="24"/>
        </w:rPr>
      </w:pPr>
      <w:r w:rsidRPr="00D311BC">
        <w:rPr>
          <w:sz w:val="24"/>
          <w:szCs w:val="24"/>
        </w:rPr>
        <w:t xml:space="preserve">The system shall </w:t>
      </w:r>
      <w:r w:rsidRPr="00D311BC">
        <w:t>provide</w:t>
      </w:r>
      <w:r w:rsidRPr="00D311BC">
        <w:rPr>
          <w:sz w:val="24"/>
          <w:szCs w:val="24"/>
        </w:rPr>
        <w:t xml:space="preserve"> a uniform look and feel between web application.</w:t>
      </w:r>
      <w:bookmarkStart w:id="9" w:name="_Toc164343427"/>
    </w:p>
    <w:p w:rsidR="00D311BC" w:rsidRPr="00D311BC" w:rsidRDefault="002A09F7" w:rsidP="00FE5C0E">
      <w:pPr>
        <w:pStyle w:val="Heading4"/>
        <w:ind w:left="720"/>
        <w:rPr>
          <w:sz w:val="24"/>
          <w:szCs w:val="24"/>
        </w:rPr>
      </w:pPr>
      <w:r w:rsidRPr="00D311BC">
        <w:rPr>
          <w:sz w:val="24"/>
          <w:szCs w:val="24"/>
        </w:rPr>
        <w:t>The system shall provide an online digital application system for user.</w:t>
      </w:r>
    </w:p>
    <w:p w:rsidR="002A09F7" w:rsidRPr="00D311BC" w:rsidRDefault="002A09F7" w:rsidP="00FE5C0E">
      <w:pPr>
        <w:pStyle w:val="Heading4"/>
        <w:ind w:left="720"/>
        <w:rPr>
          <w:sz w:val="24"/>
          <w:szCs w:val="24"/>
        </w:rPr>
      </w:pPr>
      <w:r w:rsidRPr="00D311BC">
        <w:rPr>
          <w:sz w:val="24"/>
          <w:szCs w:val="24"/>
        </w:rPr>
        <w:t>The system shall provide use of icons and toolbars.</w:t>
      </w:r>
    </w:p>
    <w:p w:rsidR="002A09F7" w:rsidRPr="00D311BC" w:rsidRDefault="002A09F7" w:rsidP="002A09F7"/>
    <w:p w:rsidR="00D311BC" w:rsidRPr="00D311BC" w:rsidRDefault="002A09F7" w:rsidP="00D311BC">
      <w:pPr>
        <w:pStyle w:val="Heading3"/>
        <w:ind w:left="720" w:hanging="720"/>
        <w:rPr>
          <w:b/>
          <w:i w:val="0"/>
        </w:rPr>
      </w:pPr>
      <w:bookmarkStart w:id="10" w:name="_Toc164343429"/>
      <w:bookmarkStart w:id="11" w:name="_Toc164477556"/>
      <w:bookmarkEnd w:id="9"/>
      <w:r w:rsidRPr="00D311BC">
        <w:rPr>
          <w:b/>
          <w:i w:val="0"/>
        </w:rPr>
        <w:t>Accessibility</w:t>
      </w:r>
      <w:bookmarkEnd w:id="10"/>
      <w:bookmarkEnd w:id="11"/>
    </w:p>
    <w:p w:rsidR="00D311BC" w:rsidRPr="00D311BC" w:rsidRDefault="002A09F7" w:rsidP="00FE5C0E">
      <w:pPr>
        <w:pStyle w:val="Heading4"/>
        <w:ind w:left="720"/>
        <w:rPr>
          <w:sz w:val="24"/>
          <w:szCs w:val="24"/>
        </w:rPr>
      </w:pPr>
      <w:r w:rsidRPr="00D311BC">
        <w:rPr>
          <w:sz w:val="24"/>
          <w:szCs w:val="24"/>
        </w:rPr>
        <w:t>The system shall provide handicap access.</w:t>
      </w:r>
    </w:p>
    <w:p w:rsidR="002A09F7" w:rsidRPr="00D311BC" w:rsidRDefault="002A09F7" w:rsidP="00FE5C0E">
      <w:pPr>
        <w:pStyle w:val="Heading4"/>
        <w:ind w:left="720"/>
        <w:rPr>
          <w:sz w:val="24"/>
          <w:szCs w:val="24"/>
        </w:rPr>
      </w:pPr>
      <w:r w:rsidRPr="00D311BC">
        <w:rPr>
          <w:sz w:val="24"/>
          <w:szCs w:val="24"/>
        </w:rPr>
        <w:t>The system shall not provide multi language support.</w:t>
      </w:r>
    </w:p>
    <w:p w:rsidR="002A09F7" w:rsidRPr="00D311BC" w:rsidRDefault="002A09F7" w:rsidP="002A09F7">
      <w:pPr>
        <w:rPr>
          <w:sz w:val="24"/>
          <w:szCs w:val="24"/>
        </w:rPr>
      </w:pPr>
    </w:p>
    <w:p w:rsidR="002A09F7" w:rsidRPr="00D311BC" w:rsidRDefault="002A09F7" w:rsidP="002A09F7"/>
    <w:p w:rsidR="002A09F7" w:rsidRPr="00D311BC" w:rsidRDefault="002A09F7" w:rsidP="00D311BC">
      <w:pPr>
        <w:pStyle w:val="Heading2"/>
        <w:ind w:left="720" w:hanging="720"/>
      </w:pPr>
      <w:bookmarkStart w:id="12" w:name="_Toc164477557"/>
      <w:r w:rsidRPr="00D311BC">
        <w:t>Reliability &amp; Availability</w:t>
      </w:r>
      <w:bookmarkEnd w:id="12"/>
      <w:r w:rsidRPr="00D311BC">
        <w:t xml:space="preserve"> </w:t>
      </w:r>
    </w:p>
    <w:p w:rsidR="002A09F7" w:rsidRPr="00D311BC" w:rsidRDefault="002A09F7" w:rsidP="00FE5C0E">
      <w:pPr>
        <w:pStyle w:val="Heading3"/>
        <w:ind w:left="720" w:hanging="720"/>
        <w:rPr>
          <w:b/>
          <w:i w:val="0"/>
        </w:rPr>
      </w:pPr>
      <w:bookmarkStart w:id="13" w:name="_Toc164343431"/>
      <w:bookmarkStart w:id="14" w:name="_Toc164477558"/>
      <w:r w:rsidRPr="00D311BC">
        <w:rPr>
          <w:b/>
          <w:i w:val="0"/>
        </w:rPr>
        <w:t>Back-end Internal Computers</w:t>
      </w:r>
      <w:bookmarkEnd w:id="13"/>
      <w:bookmarkEnd w:id="14"/>
    </w:p>
    <w:p w:rsidR="002A09F7" w:rsidRPr="00D311BC" w:rsidRDefault="002A09F7" w:rsidP="002A09F7">
      <w:pPr>
        <w:rPr>
          <w:sz w:val="24"/>
          <w:szCs w:val="24"/>
        </w:rPr>
      </w:pPr>
      <w:r w:rsidRPr="00D311BC">
        <w:rPr>
          <w:sz w:val="24"/>
          <w:szCs w:val="24"/>
        </w:rPr>
        <w:t>The system shall provide storage of all databases on redundant computers with automatic switchover.</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The system shall provide for replication of databases to off-site storage locations.</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The system shall provide RAID V Disk Stripping on all database storage disks.</w:t>
      </w:r>
    </w:p>
    <w:p w:rsidR="002A09F7" w:rsidRPr="00D311BC" w:rsidRDefault="002A09F7" w:rsidP="002A09F7"/>
    <w:p w:rsidR="002A09F7" w:rsidRPr="00D311BC" w:rsidRDefault="002A09F7" w:rsidP="00FE5C0E">
      <w:pPr>
        <w:pStyle w:val="Heading3"/>
        <w:ind w:left="720" w:hanging="720"/>
        <w:rPr>
          <w:i w:val="0"/>
        </w:rPr>
      </w:pPr>
      <w:bookmarkStart w:id="15" w:name="_Toc164343432"/>
      <w:bookmarkStart w:id="16" w:name="_Toc164477559"/>
      <w:r w:rsidRPr="00D311BC">
        <w:rPr>
          <w:b/>
          <w:i w:val="0"/>
        </w:rPr>
        <w:t>Internet Service Provider</w:t>
      </w:r>
      <w:bookmarkEnd w:id="15"/>
      <w:bookmarkEnd w:id="16"/>
    </w:p>
    <w:p w:rsidR="002A09F7" w:rsidRPr="00D311BC" w:rsidRDefault="002A09F7" w:rsidP="002A09F7">
      <w:pPr>
        <w:rPr>
          <w:sz w:val="24"/>
          <w:szCs w:val="24"/>
        </w:rPr>
      </w:pPr>
      <w:r w:rsidRPr="00D311BC">
        <w:rPr>
          <w:sz w:val="24"/>
          <w:szCs w:val="24"/>
        </w:rPr>
        <w:t>The system shall provide a contractual agreement with an internet service provider for T3 access with 99.9999% availability.</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The system shall provide a contractual agreement with an internet service provider who can provide 99.999% availability through their network facilities onto the internet.</w:t>
      </w:r>
    </w:p>
    <w:p w:rsidR="002A09F7" w:rsidRPr="00D311BC" w:rsidRDefault="002A09F7" w:rsidP="002A09F7">
      <w:pPr>
        <w:pStyle w:val="InfoBlue"/>
      </w:pPr>
    </w:p>
    <w:p w:rsidR="002A09F7" w:rsidRPr="00D311BC" w:rsidRDefault="002A09F7" w:rsidP="002A09F7">
      <w:pPr>
        <w:pStyle w:val="Heading2"/>
      </w:pPr>
      <w:bookmarkStart w:id="17" w:name="_Toc164477560"/>
      <w:r w:rsidRPr="00D311BC">
        <w:t>Performance</w:t>
      </w:r>
      <w:bookmarkEnd w:id="17"/>
    </w:p>
    <w:p w:rsidR="002A09F7" w:rsidRPr="00D311BC" w:rsidRDefault="002A09F7" w:rsidP="002A09F7"/>
    <w:p w:rsidR="002A09F7" w:rsidRPr="00D311BC" w:rsidRDefault="002A09F7" w:rsidP="002A09F7">
      <w:pPr>
        <w:rPr>
          <w:sz w:val="24"/>
          <w:szCs w:val="24"/>
        </w:rPr>
      </w:pPr>
      <w:r w:rsidRPr="00D311BC">
        <w:rPr>
          <w:sz w:val="24"/>
          <w:szCs w:val="24"/>
        </w:rPr>
        <w:t>The product shall be based on web base application and has to be run from a central server.</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The product shall take initial load time depending on internet/intranet connection strength which also depends on the media from which the product is run.</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 xml:space="preserve">The performance shall depend upon hardware components of the users. </w:t>
      </w:r>
    </w:p>
    <w:p w:rsidR="002A09F7" w:rsidRPr="00D311BC" w:rsidRDefault="002A09F7" w:rsidP="002A09F7"/>
    <w:p w:rsidR="002A09F7" w:rsidRPr="00D311BC" w:rsidRDefault="002A09F7" w:rsidP="002A09F7">
      <w:pPr>
        <w:pStyle w:val="Heading2"/>
      </w:pPr>
      <w:bookmarkStart w:id="18" w:name="_Toc164343433"/>
      <w:bookmarkStart w:id="19" w:name="_Toc164477561"/>
      <w:r w:rsidRPr="00D311BC">
        <w:lastRenderedPageBreak/>
        <w:t>Security</w:t>
      </w:r>
      <w:bookmarkEnd w:id="18"/>
      <w:bookmarkEnd w:id="19"/>
    </w:p>
    <w:p w:rsidR="002A09F7" w:rsidRPr="00D311BC" w:rsidRDefault="002A09F7" w:rsidP="002A09F7">
      <w:pPr>
        <w:pStyle w:val="Heading3"/>
        <w:ind w:left="720" w:hanging="720"/>
        <w:rPr>
          <w:b/>
          <w:i w:val="0"/>
        </w:rPr>
      </w:pPr>
      <w:bookmarkStart w:id="20" w:name="_Toc164477562"/>
      <w:r w:rsidRPr="00D311BC">
        <w:rPr>
          <w:b/>
          <w:i w:val="0"/>
        </w:rPr>
        <w:t>Data Transfer</w:t>
      </w:r>
      <w:bookmarkEnd w:id="20"/>
    </w:p>
    <w:p w:rsidR="002A09F7" w:rsidRPr="00D311BC" w:rsidRDefault="002A09F7" w:rsidP="002A09F7"/>
    <w:p w:rsidR="002A09F7" w:rsidRPr="00D311BC" w:rsidRDefault="002A09F7" w:rsidP="002A09F7">
      <w:pPr>
        <w:rPr>
          <w:sz w:val="24"/>
          <w:szCs w:val="24"/>
        </w:rPr>
      </w:pPr>
      <w:r w:rsidRPr="00D311BC">
        <w:rPr>
          <w:sz w:val="24"/>
          <w:szCs w:val="24"/>
        </w:rPr>
        <w:t>The system shall use secure sockets in all transactions that include any confidential information.</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The system shall automatically log out all customers after a period of inactivity.</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 xml:space="preserve">The system shall confirm all transactions with the </w:t>
      </w:r>
      <w:r w:rsidR="005F55A3" w:rsidRPr="00D311BC">
        <w:rPr>
          <w:sz w:val="24"/>
          <w:szCs w:val="24"/>
        </w:rPr>
        <w:t xml:space="preserve">user’s </w:t>
      </w:r>
      <w:r w:rsidRPr="00D311BC">
        <w:rPr>
          <w:sz w:val="24"/>
          <w:szCs w:val="24"/>
        </w:rPr>
        <w:t>web browser.</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 xml:space="preserve">The system shall not leave any cookies on the </w:t>
      </w:r>
      <w:r w:rsidR="005F55A3" w:rsidRPr="00D311BC">
        <w:rPr>
          <w:sz w:val="24"/>
          <w:szCs w:val="24"/>
        </w:rPr>
        <w:t xml:space="preserve">user’s </w:t>
      </w:r>
      <w:r w:rsidRPr="00D311BC">
        <w:rPr>
          <w:sz w:val="24"/>
          <w:szCs w:val="24"/>
        </w:rPr>
        <w:t xml:space="preserve">computer containing the user’s </w:t>
      </w:r>
      <w:r w:rsidR="005F55A3" w:rsidRPr="00D311BC">
        <w:rPr>
          <w:sz w:val="24"/>
          <w:szCs w:val="24"/>
        </w:rPr>
        <w:t>information</w:t>
      </w:r>
      <w:r w:rsidRPr="00D311BC">
        <w:rPr>
          <w:sz w:val="24"/>
          <w:szCs w:val="24"/>
        </w:rPr>
        <w:t>.</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 xml:space="preserve">The system shall not leave any cookies on the </w:t>
      </w:r>
      <w:r w:rsidR="005F55A3" w:rsidRPr="00D311BC">
        <w:rPr>
          <w:sz w:val="24"/>
          <w:szCs w:val="24"/>
        </w:rPr>
        <w:t>user’s</w:t>
      </w:r>
      <w:r w:rsidRPr="00D311BC">
        <w:rPr>
          <w:sz w:val="24"/>
          <w:szCs w:val="24"/>
        </w:rPr>
        <w:t xml:space="preserve"> computer containing any of the user’s confidential information.</w:t>
      </w:r>
    </w:p>
    <w:p w:rsidR="002A09F7" w:rsidRPr="00D311BC" w:rsidRDefault="002A09F7" w:rsidP="002A09F7"/>
    <w:p w:rsidR="002A09F7" w:rsidRPr="00D311BC" w:rsidRDefault="002A09F7" w:rsidP="002A09F7">
      <w:pPr>
        <w:pStyle w:val="Heading3"/>
        <w:ind w:left="720" w:hanging="720"/>
        <w:rPr>
          <w:b/>
          <w:i w:val="0"/>
        </w:rPr>
      </w:pPr>
      <w:bookmarkStart w:id="21" w:name="_Toc164477563"/>
      <w:r w:rsidRPr="00D311BC">
        <w:rPr>
          <w:b/>
          <w:i w:val="0"/>
        </w:rPr>
        <w:t>Data Storage</w:t>
      </w:r>
      <w:bookmarkEnd w:id="21"/>
    </w:p>
    <w:p w:rsidR="002A09F7" w:rsidRPr="00D311BC" w:rsidRDefault="002A09F7" w:rsidP="002A09F7"/>
    <w:p w:rsidR="002A09F7" w:rsidRPr="00D311BC" w:rsidRDefault="002A09F7" w:rsidP="002A09F7">
      <w:pPr>
        <w:rPr>
          <w:sz w:val="24"/>
          <w:szCs w:val="24"/>
        </w:rPr>
      </w:pPr>
      <w:r w:rsidRPr="00D311BC">
        <w:rPr>
          <w:sz w:val="24"/>
          <w:szCs w:val="24"/>
        </w:rPr>
        <w:t xml:space="preserve">The </w:t>
      </w:r>
      <w:r w:rsidR="0076026E" w:rsidRPr="00D311BC">
        <w:rPr>
          <w:sz w:val="24"/>
          <w:szCs w:val="24"/>
        </w:rPr>
        <w:t>user’s</w:t>
      </w:r>
      <w:r w:rsidRPr="00D311BC">
        <w:rPr>
          <w:sz w:val="24"/>
          <w:szCs w:val="24"/>
        </w:rPr>
        <w:t xml:space="preserve"> web browser shall never display a </w:t>
      </w:r>
      <w:r w:rsidR="0076026E" w:rsidRPr="00D311BC">
        <w:rPr>
          <w:sz w:val="24"/>
          <w:szCs w:val="24"/>
        </w:rPr>
        <w:t>user’s</w:t>
      </w:r>
      <w:r w:rsidRPr="00D311BC">
        <w:rPr>
          <w:sz w:val="24"/>
          <w:szCs w:val="24"/>
        </w:rPr>
        <w:t xml:space="preserve"> password.  It shall always be echoed with special characters representing typed characters.</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 xml:space="preserve">The system’s back-end servers shall never display a </w:t>
      </w:r>
      <w:r w:rsidR="0076026E" w:rsidRPr="00D311BC">
        <w:rPr>
          <w:sz w:val="24"/>
          <w:szCs w:val="24"/>
        </w:rPr>
        <w:t>user’s</w:t>
      </w:r>
      <w:r w:rsidRPr="00D311BC">
        <w:rPr>
          <w:sz w:val="24"/>
          <w:szCs w:val="24"/>
        </w:rPr>
        <w:t xml:space="preserve"> password.  The </w:t>
      </w:r>
      <w:r w:rsidR="0076026E" w:rsidRPr="00D311BC">
        <w:rPr>
          <w:sz w:val="24"/>
          <w:szCs w:val="24"/>
        </w:rPr>
        <w:t>user’s</w:t>
      </w:r>
      <w:r w:rsidRPr="00D311BC">
        <w:rPr>
          <w:sz w:val="24"/>
          <w:szCs w:val="24"/>
        </w:rPr>
        <w:t xml:space="preserve"> password may be reset but never shown.</w:t>
      </w:r>
    </w:p>
    <w:p w:rsidR="002A09F7" w:rsidRPr="00D311BC" w:rsidRDefault="002A09F7" w:rsidP="002A09F7">
      <w:pPr>
        <w:rPr>
          <w:sz w:val="24"/>
          <w:szCs w:val="24"/>
        </w:rPr>
      </w:pPr>
    </w:p>
    <w:p w:rsidR="002A09F7" w:rsidRPr="00D311BC" w:rsidRDefault="002A09F7" w:rsidP="002A09F7">
      <w:pPr>
        <w:rPr>
          <w:sz w:val="24"/>
          <w:szCs w:val="24"/>
        </w:rPr>
      </w:pPr>
      <w:r w:rsidRPr="00D311BC">
        <w:rPr>
          <w:sz w:val="24"/>
          <w:szCs w:val="24"/>
        </w:rPr>
        <w:t>The system’s back-end servers shall only be accessible to authenticated administrators.</w:t>
      </w:r>
    </w:p>
    <w:p w:rsidR="002A09F7" w:rsidRPr="00D311BC" w:rsidRDefault="002A09F7" w:rsidP="002A09F7">
      <w:pPr>
        <w:rPr>
          <w:sz w:val="24"/>
          <w:szCs w:val="24"/>
        </w:rPr>
      </w:pPr>
    </w:p>
    <w:p w:rsidR="002A09F7" w:rsidRPr="00D311BC" w:rsidRDefault="002A09F7" w:rsidP="002A09F7">
      <w:r w:rsidRPr="00D311BC">
        <w:rPr>
          <w:sz w:val="24"/>
          <w:szCs w:val="24"/>
        </w:rPr>
        <w:t>The system’s back-end databases shall be encrypted</w:t>
      </w:r>
      <w:r w:rsidRPr="00D311BC">
        <w:t>.</w:t>
      </w:r>
    </w:p>
    <w:p w:rsidR="002A09F7" w:rsidRPr="00D311BC" w:rsidRDefault="002A09F7" w:rsidP="002A09F7"/>
    <w:p w:rsidR="002A09F7" w:rsidRPr="00D311BC" w:rsidRDefault="002A09F7" w:rsidP="002A09F7"/>
    <w:p w:rsidR="002A09F7" w:rsidRPr="00D311BC" w:rsidRDefault="002A09F7" w:rsidP="002A09F7">
      <w:pPr>
        <w:pStyle w:val="Heading2"/>
      </w:pPr>
      <w:bookmarkStart w:id="22" w:name="_Toc164343440"/>
      <w:bookmarkStart w:id="23" w:name="_Toc164477564"/>
      <w:r w:rsidRPr="00D311BC">
        <w:t>Supportability</w:t>
      </w:r>
      <w:bookmarkEnd w:id="22"/>
      <w:bookmarkEnd w:id="23"/>
    </w:p>
    <w:p w:rsidR="002A09F7" w:rsidRPr="00D311BC" w:rsidRDefault="002A09F7" w:rsidP="002A09F7">
      <w:pPr>
        <w:pStyle w:val="Heading3"/>
        <w:ind w:left="720" w:hanging="720"/>
        <w:rPr>
          <w:b/>
          <w:i w:val="0"/>
        </w:rPr>
      </w:pPr>
      <w:bookmarkStart w:id="24" w:name="_Toc164477565"/>
      <w:r w:rsidRPr="00D311BC">
        <w:rPr>
          <w:b/>
          <w:i w:val="0"/>
        </w:rPr>
        <w:t>Configuration Management Tool</w:t>
      </w:r>
      <w:bookmarkEnd w:id="24"/>
    </w:p>
    <w:p w:rsidR="002A09F7" w:rsidRPr="00D311BC" w:rsidRDefault="002A09F7" w:rsidP="002A09F7"/>
    <w:p w:rsidR="002A09F7" w:rsidRPr="00D311BC" w:rsidRDefault="002A09F7" w:rsidP="002A09F7">
      <w:pPr>
        <w:rPr>
          <w:sz w:val="24"/>
          <w:szCs w:val="24"/>
        </w:rPr>
      </w:pPr>
      <w:r w:rsidRPr="00D311BC">
        <w:rPr>
          <w:sz w:val="24"/>
          <w:szCs w:val="24"/>
        </w:rPr>
        <w:t>The source code developed for this system shall be maintained in configuration management tool.</w:t>
      </w:r>
    </w:p>
    <w:p w:rsidR="002A09F7" w:rsidRPr="00D311BC" w:rsidRDefault="002A09F7" w:rsidP="002A09F7">
      <w:pPr>
        <w:pStyle w:val="InfoBlue"/>
      </w:pPr>
    </w:p>
    <w:p w:rsidR="002A09F7" w:rsidRPr="00D311BC" w:rsidRDefault="002A09F7" w:rsidP="002A09F7">
      <w:pPr>
        <w:pStyle w:val="Heading2"/>
      </w:pPr>
      <w:bookmarkStart w:id="25" w:name="_Toc164477566"/>
      <w:r w:rsidRPr="00D311BC">
        <w:t>Design Constraints</w:t>
      </w:r>
      <w:bookmarkEnd w:id="25"/>
    </w:p>
    <w:p w:rsidR="002A09F7" w:rsidRPr="00D311BC" w:rsidRDefault="002A09F7" w:rsidP="002A09F7">
      <w:pPr>
        <w:pStyle w:val="Heading3"/>
        <w:ind w:left="720" w:hanging="720"/>
        <w:rPr>
          <w:b/>
          <w:i w:val="0"/>
        </w:rPr>
      </w:pPr>
      <w:bookmarkStart w:id="26" w:name="_Toc164343443"/>
      <w:bookmarkStart w:id="27" w:name="_Toc164477567"/>
      <w:r w:rsidRPr="00D311BC">
        <w:rPr>
          <w:b/>
          <w:i w:val="0"/>
        </w:rPr>
        <w:t>Standard Development Tools</w:t>
      </w:r>
      <w:bookmarkEnd w:id="26"/>
      <w:bookmarkEnd w:id="27"/>
    </w:p>
    <w:p w:rsidR="002A09F7" w:rsidRPr="00D311BC" w:rsidRDefault="002A09F7" w:rsidP="002A09F7"/>
    <w:p w:rsidR="002A09F7" w:rsidRPr="00D311BC" w:rsidRDefault="002A09F7" w:rsidP="002A09F7">
      <w:pPr>
        <w:rPr>
          <w:sz w:val="24"/>
          <w:szCs w:val="24"/>
        </w:rPr>
      </w:pPr>
      <w:r w:rsidRPr="00D311BC">
        <w:rPr>
          <w:sz w:val="24"/>
          <w:szCs w:val="24"/>
        </w:rPr>
        <w:t>The system shall be built using a standard browser base development tool that conforms to either IBM’s CUA standards or Microsoft’s GUI standards or other Tools.</w:t>
      </w:r>
    </w:p>
    <w:p w:rsidR="002A09F7" w:rsidRPr="00D311BC" w:rsidRDefault="002A09F7" w:rsidP="002A09F7"/>
    <w:p w:rsidR="002A09F7" w:rsidRPr="00D311BC" w:rsidRDefault="002A09F7" w:rsidP="002A09F7">
      <w:pPr>
        <w:pStyle w:val="Heading3"/>
        <w:ind w:left="720" w:hanging="720"/>
        <w:rPr>
          <w:b/>
          <w:i w:val="0"/>
        </w:rPr>
      </w:pPr>
      <w:bookmarkStart w:id="28" w:name="_Toc164477568"/>
      <w:r w:rsidRPr="00D311BC">
        <w:rPr>
          <w:b/>
          <w:i w:val="0"/>
        </w:rPr>
        <w:t>Web Based Product</w:t>
      </w:r>
      <w:bookmarkEnd w:id="28"/>
    </w:p>
    <w:p w:rsidR="002A09F7" w:rsidRPr="00D311BC" w:rsidRDefault="002A09F7" w:rsidP="002A09F7"/>
    <w:p w:rsidR="002A09F7" w:rsidRPr="00D311BC" w:rsidRDefault="002A09F7" w:rsidP="002A09F7">
      <w:pPr>
        <w:spacing w:line="360" w:lineRule="auto"/>
        <w:rPr>
          <w:sz w:val="24"/>
          <w:szCs w:val="24"/>
        </w:rPr>
      </w:pPr>
      <w:r w:rsidRPr="00D311BC">
        <w:rPr>
          <w:sz w:val="24"/>
          <w:szCs w:val="24"/>
        </w:rPr>
        <w:t xml:space="preserve">          There are no memory requirements </w:t>
      </w:r>
    </w:p>
    <w:p w:rsidR="002A09F7" w:rsidRPr="00D311BC" w:rsidRDefault="002A09F7" w:rsidP="002A09F7">
      <w:pPr>
        <w:spacing w:line="360" w:lineRule="auto"/>
        <w:rPr>
          <w:sz w:val="24"/>
          <w:szCs w:val="24"/>
        </w:rPr>
      </w:pPr>
      <w:r w:rsidRPr="00D311BC">
        <w:rPr>
          <w:sz w:val="24"/>
          <w:szCs w:val="24"/>
        </w:rPr>
        <w:lastRenderedPageBreak/>
        <w:t xml:space="preserve">          The computers must be equipped with web browsers such as Internet </w:t>
      </w:r>
      <w:r w:rsidR="00E91A25" w:rsidRPr="00D311BC">
        <w:rPr>
          <w:sz w:val="24"/>
          <w:szCs w:val="24"/>
        </w:rPr>
        <w:t>chrome/</w:t>
      </w:r>
      <w:r w:rsidRPr="00D311BC">
        <w:rPr>
          <w:sz w:val="24"/>
          <w:szCs w:val="24"/>
        </w:rPr>
        <w:t xml:space="preserve">explorer/Mozilla/Opera. </w:t>
      </w:r>
    </w:p>
    <w:p w:rsidR="002A09F7" w:rsidRPr="00D311BC" w:rsidRDefault="002A09F7" w:rsidP="002A09F7">
      <w:pPr>
        <w:spacing w:line="360" w:lineRule="auto"/>
        <w:rPr>
          <w:sz w:val="24"/>
          <w:szCs w:val="24"/>
        </w:rPr>
      </w:pPr>
      <w:r w:rsidRPr="00D311BC">
        <w:rPr>
          <w:sz w:val="24"/>
          <w:szCs w:val="24"/>
        </w:rPr>
        <w:t xml:space="preserve">         The product must be stored in such a way that allows the client easy access to it. </w:t>
      </w:r>
    </w:p>
    <w:p w:rsidR="002A09F7" w:rsidRPr="00D311BC" w:rsidRDefault="002A09F7" w:rsidP="002A09F7">
      <w:pPr>
        <w:spacing w:line="360" w:lineRule="auto"/>
        <w:rPr>
          <w:sz w:val="24"/>
          <w:szCs w:val="24"/>
        </w:rPr>
      </w:pPr>
      <w:r w:rsidRPr="00D311BC">
        <w:rPr>
          <w:sz w:val="24"/>
          <w:szCs w:val="24"/>
        </w:rPr>
        <w:t xml:space="preserve">         Response time for loading the product should take no longer than five minutes. </w:t>
      </w:r>
    </w:p>
    <w:p w:rsidR="002A09F7" w:rsidRPr="00D311BC" w:rsidRDefault="002A09F7" w:rsidP="002A09F7">
      <w:pPr>
        <w:spacing w:line="360" w:lineRule="auto"/>
        <w:rPr>
          <w:sz w:val="24"/>
          <w:szCs w:val="24"/>
        </w:rPr>
      </w:pPr>
      <w:r w:rsidRPr="00D311BC">
        <w:rPr>
          <w:sz w:val="24"/>
          <w:szCs w:val="24"/>
        </w:rPr>
        <w:t xml:space="preserve">         A general knowledge of basic computer skills is required to use the system </w:t>
      </w:r>
    </w:p>
    <w:p w:rsidR="002A09F7" w:rsidRPr="00D311BC" w:rsidRDefault="002A09F7" w:rsidP="002A09F7">
      <w:pPr>
        <w:pStyle w:val="InfoBlue"/>
      </w:pPr>
    </w:p>
    <w:p w:rsidR="002A09F7" w:rsidRPr="00D311BC" w:rsidRDefault="002A09F7" w:rsidP="002A09F7">
      <w:pPr>
        <w:pStyle w:val="Heading2"/>
      </w:pPr>
      <w:bookmarkStart w:id="29" w:name="_Toc164477569"/>
      <w:r w:rsidRPr="00D311BC">
        <w:t>On-line User Documentation and Help System Requirements</w:t>
      </w:r>
      <w:bookmarkEnd w:id="29"/>
    </w:p>
    <w:p w:rsidR="002A09F7" w:rsidRPr="00D311BC" w:rsidRDefault="002A09F7" w:rsidP="002A09F7">
      <w:pPr>
        <w:pStyle w:val="InfoBlue"/>
      </w:pPr>
      <w:r w:rsidRPr="00D311BC">
        <w:t xml:space="preserve">As the product is </w:t>
      </w:r>
      <w:r w:rsidR="0010584D" w:rsidRPr="00D311BC">
        <w:t>S</w:t>
      </w:r>
      <w:r w:rsidRPr="00D311BC">
        <w:t>SS, On-line help system becomes a critical component of the system which shall provide –</w:t>
      </w:r>
    </w:p>
    <w:p w:rsidR="002A09F7" w:rsidRPr="00D311BC" w:rsidRDefault="002A09F7" w:rsidP="002A09F7">
      <w:pPr>
        <w:pStyle w:val="InfoBlue"/>
      </w:pPr>
      <w:r w:rsidRPr="00D311BC">
        <w:t xml:space="preserve">It shall provide specific guidelines to a user for using the </w:t>
      </w:r>
      <w:r w:rsidR="0010584D" w:rsidRPr="00D311BC">
        <w:t>S</w:t>
      </w:r>
      <w:r w:rsidRPr="00D311BC">
        <w:t xml:space="preserve">SS system and within the system. </w:t>
      </w:r>
    </w:p>
    <w:p w:rsidR="002A09F7" w:rsidRPr="00D311BC" w:rsidRDefault="002A09F7" w:rsidP="002A09F7">
      <w:pPr>
        <w:pStyle w:val="InfoBlue"/>
      </w:pPr>
      <w:r w:rsidRPr="00D311BC">
        <w:t xml:space="preserve">To implement online user help, link and search fields shall be provided. </w:t>
      </w:r>
    </w:p>
    <w:p w:rsidR="002A09F7" w:rsidRPr="00D311BC" w:rsidRDefault="002A09F7" w:rsidP="002A09F7">
      <w:pPr>
        <w:pStyle w:val="BodyText"/>
      </w:pPr>
    </w:p>
    <w:p w:rsidR="002A09F7" w:rsidRPr="00D311BC" w:rsidRDefault="002A09F7" w:rsidP="002A09F7">
      <w:pPr>
        <w:pStyle w:val="Heading2"/>
      </w:pPr>
      <w:bookmarkStart w:id="30" w:name="_Toc164477570"/>
      <w:r w:rsidRPr="00D311BC">
        <w:t>Purchased Components</w:t>
      </w:r>
      <w:bookmarkEnd w:id="30"/>
    </w:p>
    <w:p w:rsidR="002A09F7" w:rsidRPr="00D311BC" w:rsidRDefault="002A09F7" w:rsidP="002A09F7">
      <w:pPr>
        <w:pStyle w:val="InfoBlue"/>
      </w:pPr>
      <w:r w:rsidRPr="00D311BC">
        <w:t>Not Applicable</w:t>
      </w:r>
    </w:p>
    <w:p w:rsidR="002A09F7" w:rsidRPr="00D311BC" w:rsidRDefault="002A09F7" w:rsidP="002A09F7">
      <w:pPr>
        <w:pStyle w:val="BodyText"/>
      </w:pPr>
    </w:p>
    <w:p w:rsidR="002A09F7" w:rsidRPr="00D311BC" w:rsidRDefault="002A09F7" w:rsidP="002A09F7">
      <w:pPr>
        <w:pStyle w:val="Heading2"/>
      </w:pPr>
      <w:bookmarkStart w:id="31" w:name="_Toc164477571"/>
      <w:r w:rsidRPr="00D311BC">
        <w:t>Interfaces</w:t>
      </w:r>
      <w:bookmarkEnd w:id="31"/>
    </w:p>
    <w:p w:rsidR="002A09F7" w:rsidRPr="00D311BC" w:rsidRDefault="002A09F7" w:rsidP="002A09F7">
      <w:pPr>
        <w:pStyle w:val="BodyText"/>
        <w:ind w:left="0"/>
        <w:rPr>
          <w:rFonts w:ascii="Verdana" w:hAnsi="Verdana" w:cs="Arial"/>
          <w:sz w:val="24"/>
          <w:szCs w:val="24"/>
        </w:rPr>
      </w:pPr>
    </w:p>
    <w:p w:rsidR="002A09F7" w:rsidRPr="00D311BC" w:rsidRDefault="002A09F7" w:rsidP="002A09F7">
      <w:pPr>
        <w:pStyle w:val="BodyText"/>
        <w:ind w:left="0"/>
        <w:rPr>
          <w:sz w:val="24"/>
          <w:szCs w:val="24"/>
        </w:rPr>
      </w:pPr>
      <w:r w:rsidRPr="00D311BC">
        <w:rPr>
          <w:sz w:val="24"/>
          <w:szCs w:val="24"/>
        </w:rPr>
        <w:t>There are many types of interfaces as such supported by the</w:t>
      </w:r>
      <w:r w:rsidR="0010584D" w:rsidRPr="00D311BC">
        <w:rPr>
          <w:sz w:val="24"/>
          <w:szCs w:val="24"/>
        </w:rPr>
        <w:t xml:space="preserve"> S</w:t>
      </w:r>
      <w:r w:rsidRPr="00D311BC">
        <w:rPr>
          <w:sz w:val="24"/>
          <w:szCs w:val="24"/>
        </w:rPr>
        <w:t>SS software system namely; User Interface, Software Interface and Hardware Interface.</w:t>
      </w:r>
    </w:p>
    <w:p w:rsidR="002A09F7" w:rsidRPr="00D311BC" w:rsidRDefault="002A09F7" w:rsidP="002A09F7">
      <w:pPr>
        <w:pStyle w:val="BodyText"/>
        <w:ind w:left="0"/>
        <w:rPr>
          <w:sz w:val="24"/>
          <w:szCs w:val="24"/>
        </w:rPr>
      </w:pPr>
      <w:r w:rsidRPr="00D311BC">
        <w:rPr>
          <w:sz w:val="24"/>
          <w:szCs w:val="24"/>
        </w:rPr>
        <w:t>There shall be logical address of the system in IPv4 format.</w:t>
      </w:r>
    </w:p>
    <w:p w:rsidR="002A09F7" w:rsidRPr="00D311BC" w:rsidRDefault="002A09F7" w:rsidP="002A09F7">
      <w:pPr>
        <w:pStyle w:val="Heading3"/>
        <w:ind w:left="720" w:hanging="720"/>
        <w:rPr>
          <w:b/>
          <w:i w:val="0"/>
        </w:rPr>
      </w:pPr>
      <w:bookmarkStart w:id="32" w:name="_Toc164477572"/>
      <w:r w:rsidRPr="00D311BC">
        <w:rPr>
          <w:b/>
          <w:i w:val="0"/>
        </w:rPr>
        <w:t>User Interfaces</w:t>
      </w:r>
      <w:bookmarkEnd w:id="32"/>
    </w:p>
    <w:p w:rsidR="002A09F7" w:rsidRPr="00D311BC" w:rsidRDefault="002A09F7" w:rsidP="002A09F7">
      <w:pPr>
        <w:pStyle w:val="InfoBlue"/>
      </w:pPr>
      <w:r w:rsidRPr="00D311BC">
        <w:t>The user interface for the software shall be compatible to any browser such as Internet Explorer</w:t>
      </w:r>
      <w:r w:rsidR="0010584D" w:rsidRPr="00D311BC">
        <w:t>, Chrome</w:t>
      </w:r>
      <w:r w:rsidRPr="00D311BC">
        <w:t>, Mozilla or Netscape Navigator by which user can access to the system.</w:t>
      </w:r>
    </w:p>
    <w:p w:rsidR="002A09F7" w:rsidRPr="00D311BC" w:rsidRDefault="002A09F7" w:rsidP="002A09F7">
      <w:pPr>
        <w:ind w:left="720"/>
        <w:rPr>
          <w:sz w:val="24"/>
          <w:szCs w:val="24"/>
        </w:rPr>
      </w:pPr>
      <w:r w:rsidRPr="00D311BC">
        <w:rPr>
          <w:sz w:val="24"/>
          <w:szCs w:val="24"/>
        </w:rPr>
        <w:t>The</w:t>
      </w:r>
      <w:r w:rsidR="0010584D" w:rsidRPr="00D311BC">
        <w:rPr>
          <w:sz w:val="24"/>
          <w:szCs w:val="24"/>
        </w:rPr>
        <w:t xml:space="preserve"> web</w:t>
      </w:r>
      <w:r w:rsidRPr="00D311BC">
        <w:rPr>
          <w:sz w:val="24"/>
          <w:szCs w:val="24"/>
        </w:rPr>
        <w:t xml:space="preserve"> user interface shall be implemented using any tool or software package </w:t>
      </w:r>
      <w:r w:rsidR="0010584D" w:rsidRPr="00D311BC">
        <w:rPr>
          <w:sz w:val="24"/>
          <w:szCs w:val="24"/>
        </w:rPr>
        <w:t xml:space="preserve">ASP.net MVC, </w:t>
      </w:r>
      <w:r w:rsidRPr="00D311BC">
        <w:rPr>
          <w:sz w:val="24"/>
          <w:szCs w:val="24"/>
        </w:rPr>
        <w:t xml:space="preserve">ASP.Net Front Page, </w:t>
      </w:r>
      <w:r w:rsidR="0010584D" w:rsidRPr="00D311BC">
        <w:rPr>
          <w:sz w:val="24"/>
          <w:szCs w:val="24"/>
        </w:rPr>
        <w:t>HTML, CSS Bootstrap</w:t>
      </w:r>
      <w:r w:rsidRPr="00D311BC">
        <w:rPr>
          <w:sz w:val="24"/>
          <w:szCs w:val="24"/>
        </w:rPr>
        <w:t xml:space="preserve"> etc.</w:t>
      </w:r>
    </w:p>
    <w:p w:rsidR="0010584D" w:rsidRPr="00D311BC" w:rsidRDefault="0010584D" w:rsidP="0010584D">
      <w:pPr>
        <w:ind w:left="720"/>
        <w:rPr>
          <w:sz w:val="24"/>
          <w:szCs w:val="24"/>
        </w:rPr>
      </w:pPr>
      <w:r w:rsidRPr="00D311BC">
        <w:rPr>
          <w:sz w:val="24"/>
          <w:szCs w:val="24"/>
        </w:rPr>
        <w:t xml:space="preserve">The Mobile user interface shall be implemented using Android &amp; </w:t>
      </w:r>
      <w:proofErr w:type="gramStart"/>
      <w:r w:rsidRPr="00D311BC">
        <w:rPr>
          <w:sz w:val="24"/>
          <w:szCs w:val="24"/>
        </w:rPr>
        <w:t>Java ,</w:t>
      </w:r>
      <w:proofErr w:type="gramEnd"/>
      <w:r w:rsidRPr="00D311BC">
        <w:rPr>
          <w:sz w:val="24"/>
          <w:szCs w:val="24"/>
        </w:rPr>
        <w:t xml:space="preserve"> For ASP.net Web 2.0 use for API.</w:t>
      </w:r>
    </w:p>
    <w:p w:rsidR="0010584D" w:rsidRPr="00D311BC" w:rsidRDefault="0010584D" w:rsidP="002A09F7">
      <w:pPr>
        <w:ind w:left="720"/>
        <w:rPr>
          <w:sz w:val="24"/>
          <w:szCs w:val="24"/>
        </w:rPr>
      </w:pPr>
    </w:p>
    <w:p w:rsidR="002A09F7" w:rsidRPr="00D311BC" w:rsidRDefault="002A09F7" w:rsidP="002A09F7">
      <w:pPr>
        <w:ind w:left="720"/>
        <w:rPr>
          <w:sz w:val="24"/>
          <w:szCs w:val="24"/>
        </w:rPr>
      </w:pPr>
      <w:r w:rsidRPr="00D311BC">
        <w:rPr>
          <w:sz w:val="24"/>
          <w:szCs w:val="24"/>
        </w:rPr>
        <w:t xml:space="preserve"> </w:t>
      </w:r>
    </w:p>
    <w:p w:rsidR="002A09F7" w:rsidRPr="00D311BC" w:rsidRDefault="002A09F7" w:rsidP="002A09F7">
      <w:pPr>
        <w:pStyle w:val="Heading3"/>
        <w:ind w:left="720" w:hanging="720"/>
        <w:rPr>
          <w:b/>
          <w:i w:val="0"/>
        </w:rPr>
      </w:pPr>
      <w:bookmarkStart w:id="33" w:name="_Toc164477573"/>
      <w:r w:rsidRPr="00D311BC">
        <w:rPr>
          <w:b/>
          <w:i w:val="0"/>
        </w:rPr>
        <w:t>Hardware Interfaces</w:t>
      </w:r>
      <w:bookmarkEnd w:id="33"/>
    </w:p>
    <w:p w:rsidR="002A09F7" w:rsidRPr="00D311BC" w:rsidRDefault="002A09F7" w:rsidP="002A09F7"/>
    <w:p w:rsidR="002A09F7" w:rsidRPr="00D311BC" w:rsidRDefault="002A09F7" w:rsidP="002A09F7">
      <w:pPr>
        <w:pStyle w:val="InfoBlue"/>
      </w:pPr>
      <w:r w:rsidRPr="00D311BC">
        <w:lastRenderedPageBreak/>
        <w:t>Since the application must run over the internet/</w:t>
      </w:r>
      <w:proofErr w:type="spellStart"/>
      <w:r w:rsidRPr="00D311BC">
        <w:t>intrane</w:t>
      </w:r>
      <w:proofErr w:type="spellEnd"/>
      <w:r w:rsidRPr="00D311BC">
        <w:t>, all the hardware shall require to connect internet will be hardware interface for the system. As for e.g. Modem, WAN – LAN, Ethernet Cross-Cable.</w:t>
      </w:r>
    </w:p>
    <w:p w:rsidR="002A09F7" w:rsidRPr="00D311BC" w:rsidRDefault="002A09F7" w:rsidP="002A09F7">
      <w:pPr>
        <w:pStyle w:val="BodyText"/>
      </w:pPr>
    </w:p>
    <w:p w:rsidR="002A09F7" w:rsidRPr="00D311BC" w:rsidRDefault="002A09F7" w:rsidP="002A09F7">
      <w:pPr>
        <w:pStyle w:val="Heading3"/>
        <w:ind w:left="720" w:hanging="720"/>
        <w:rPr>
          <w:b/>
          <w:i w:val="0"/>
        </w:rPr>
      </w:pPr>
      <w:bookmarkStart w:id="34" w:name="_Toc164477574"/>
      <w:r w:rsidRPr="00D311BC">
        <w:rPr>
          <w:b/>
          <w:i w:val="0"/>
        </w:rPr>
        <w:t>Software Interfaces</w:t>
      </w:r>
      <w:bookmarkEnd w:id="34"/>
    </w:p>
    <w:p w:rsidR="002A09F7" w:rsidRPr="00D311BC" w:rsidRDefault="002A09F7" w:rsidP="002A09F7">
      <w:pPr>
        <w:ind w:firstLine="720"/>
      </w:pPr>
    </w:p>
    <w:p w:rsidR="002A09F7" w:rsidRPr="00D311BC" w:rsidRDefault="002A09F7" w:rsidP="00FE5C0E">
      <w:pPr>
        <w:pStyle w:val="BodyText"/>
        <w:numPr>
          <w:ilvl w:val="0"/>
          <w:numId w:val="2"/>
        </w:numPr>
        <w:rPr>
          <w:sz w:val="24"/>
          <w:szCs w:val="24"/>
        </w:rPr>
      </w:pPr>
      <w:r w:rsidRPr="00D311BC">
        <w:rPr>
          <w:sz w:val="24"/>
          <w:szCs w:val="24"/>
        </w:rPr>
        <w:t xml:space="preserve">The </w:t>
      </w:r>
      <w:r w:rsidR="0010584D" w:rsidRPr="00D311BC">
        <w:rPr>
          <w:sz w:val="24"/>
          <w:szCs w:val="24"/>
        </w:rPr>
        <w:t xml:space="preserve">SSS </w:t>
      </w:r>
      <w:r w:rsidRPr="00D311BC">
        <w:rPr>
          <w:sz w:val="24"/>
          <w:szCs w:val="24"/>
        </w:rPr>
        <w:t>system shall communicate with the Configurator to identify all the available components to configure the product.</w:t>
      </w:r>
    </w:p>
    <w:p w:rsidR="002A09F7" w:rsidRPr="00D311BC" w:rsidRDefault="002A09F7" w:rsidP="00FE5C0E">
      <w:pPr>
        <w:pStyle w:val="BodyText"/>
        <w:numPr>
          <w:ilvl w:val="0"/>
          <w:numId w:val="2"/>
        </w:numPr>
        <w:rPr>
          <w:sz w:val="24"/>
          <w:szCs w:val="24"/>
        </w:rPr>
      </w:pPr>
      <w:r w:rsidRPr="00D311BC">
        <w:rPr>
          <w:sz w:val="24"/>
          <w:szCs w:val="24"/>
        </w:rPr>
        <w:t xml:space="preserve">The </w:t>
      </w:r>
      <w:r w:rsidR="0010584D" w:rsidRPr="00D311BC">
        <w:rPr>
          <w:sz w:val="24"/>
          <w:szCs w:val="24"/>
        </w:rPr>
        <w:t xml:space="preserve">SSS </w:t>
      </w:r>
      <w:r w:rsidRPr="00D311BC">
        <w:rPr>
          <w:sz w:val="24"/>
          <w:szCs w:val="24"/>
        </w:rPr>
        <w:t>shall communicate with the content manager to get the product specifications, offerings and promotions.</w:t>
      </w:r>
    </w:p>
    <w:p w:rsidR="002A09F7" w:rsidRPr="00D311BC" w:rsidRDefault="002A09F7" w:rsidP="00FE5C0E">
      <w:pPr>
        <w:pStyle w:val="BodyText"/>
        <w:numPr>
          <w:ilvl w:val="0"/>
          <w:numId w:val="2"/>
        </w:numPr>
        <w:rPr>
          <w:sz w:val="24"/>
          <w:szCs w:val="24"/>
        </w:rPr>
      </w:pPr>
      <w:r w:rsidRPr="00D311BC">
        <w:rPr>
          <w:sz w:val="24"/>
          <w:szCs w:val="24"/>
        </w:rPr>
        <w:t xml:space="preserve">The </w:t>
      </w:r>
      <w:r w:rsidR="000F7F8F" w:rsidRPr="00D311BC">
        <w:rPr>
          <w:sz w:val="24"/>
          <w:szCs w:val="24"/>
        </w:rPr>
        <w:t>SSS</w:t>
      </w:r>
      <w:r w:rsidRPr="00D311BC">
        <w:rPr>
          <w:sz w:val="24"/>
          <w:szCs w:val="24"/>
        </w:rPr>
        <w:t xml:space="preserve"> system shall communicate with Sales system for order management.</w:t>
      </w:r>
    </w:p>
    <w:p w:rsidR="002A09F7" w:rsidRPr="00D311BC" w:rsidRDefault="002A09F7" w:rsidP="002A09F7">
      <w:pPr>
        <w:ind w:left="720"/>
        <w:rPr>
          <w:sz w:val="24"/>
          <w:szCs w:val="24"/>
        </w:rPr>
      </w:pPr>
    </w:p>
    <w:p w:rsidR="002A09F7" w:rsidRPr="00D311BC" w:rsidRDefault="002A09F7" w:rsidP="002A09F7">
      <w:pPr>
        <w:pStyle w:val="Heading3"/>
        <w:ind w:left="720" w:hanging="720"/>
        <w:rPr>
          <w:b/>
          <w:i w:val="0"/>
        </w:rPr>
      </w:pPr>
      <w:bookmarkStart w:id="35" w:name="_Toc164477575"/>
      <w:r w:rsidRPr="00D311BC">
        <w:rPr>
          <w:b/>
          <w:i w:val="0"/>
        </w:rPr>
        <w:t>Communications Interfaces</w:t>
      </w:r>
      <w:bookmarkEnd w:id="35"/>
    </w:p>
    <w:p w:rsidR="002A09F7" w:rsidRPr="00D311BC" w:rsidRDefault="002A09F7" w:rsidP="002A09F7"/>
    <w:p w:rsidR="002A09F7" w:rsidRPr="00D311BC" w:rsidRDefault="002A09F7" w:rsidP="002A09F7">
      <w:pPr>
        <w:ind w:left="720"/>
        <w:rPr>
          <w:sz w:val="24"/>
          <w:szCs w:val="24"/>
        </w:rPr>
      </w:pPr>
      <w:r w:rsidRPr="00D311BC">
        <w:rPr>
          <w:sz w:val="24"/>
          <w:szCs w:val="24"/>
        </w:rPr>
        <w:t xml:space="preserve">The </w:t>
      </w:r>
      <w:r w:rsidR="000F7F8F" w:rsidRPr="00D311BC">
        <w:rPr>
          <w:sz w:val="24"/>
          <w:szCs w:val="24"/>
        </w:rPr>
        <w:t>SSS</w:t>
      </w:r>
      <w:r w:rsidRPr="00D311BC">
        <w:rPr>
          <w:sz w:val="24"/>
          <w:szCs w:val="24"/>
        </w:rPr>
        <w:t xml:space="preserve"> system shall use the HTTP protocol for communication over the internet and for the intranet communication will be through TCP/IP protocol suite.</w:t>
      </w:r>
    </w:p>
    <w:p w:rsidR="002A09F7" w:rsidRPr="00D311BC" w:rsidRDefault="002A09F7" w:rsidP="002A09F7">
      <w:pPr>
        <w:ind w:firstLine="720"/>
        <w:rPr>
          <w:sz w:val="24"/>
          <w:szCs w:val="24"/>
        </w:rPr>
      </w:pPr>
    </w:p>
    <w:p w:rsidR="002A09F7" w:rsidRPr="00D311BC" w:rsidRDefault="002A09F7" w:rsidP="002A09F7">
      <w:pPr>
        <w:pStyle w:val="Heading2"/>
      </w:pPr>
      <w:bookmarkStart w:id="36" w:name="_Toc164477576"/>
      <w:r w:rsidRPr="00D311BC">
        <w:t>Licensing Requirements</w:t>
      </w:r>
      <w:bookmarkEnd w:id="36"/>
    </w:p>
    <w:p w:rsidR="002A09F7" w:rsidRPr="00D311BC" w:rsidRDefault="002A09F7" w:rsidP="002A09F7">
      <w:pPr>
        <w:pStyle w:val="InfoBlue"/>
      </w:pPr>
      <w:r w:rsidRPr="00D311BC">
        <w:t>Not Applicable</w:t>
      </w:r>
    </w:p>
    <w:p w:rsidR="002A09F7" w:rsidRPr="00D311BC" w:rsidRDefault="002A09F7" w:rsidP="002A09F7">
      <w:pPr>
        <w:pStyle w:val="Heading2"/>
      </w:pPr>
      <w:bookmarkStart w:id="37" w:name="_Toc164477577"/>
      <w:r w:rsidRPr="00D311BC">
        <w:t>Legal, Copyright, and Other Notices</w:t>
      </w:r>
      <w:bookmarkEnd w:id="37"/>
    </w:p>
    <w:p w:rsidR="002A09F7" w:rsidRPr="00D311BC" w:rsidRDefault="002A09F7" w:rsidP="002A09F7">
      <w:pPr>
        <w:rPr>
          <w:sz w:val="24"/>
          <w:szCs w:val="24"/>
        </w:rPr>
      </w:pPr>
    </w:p>
    <w:p w:rsidR="002A09F7" w:rsidRPr="00D311BC" w:rsidRDefault="000F7F8F" w:rsidP="002A09F7">
      <w:pPr>
        <w:ind w:left="720"/>
        <w:rPr>
          <w:sz w:val="24"/>
          <w:szCs w:val="24"/>
        </w:rPr>
      </w:pPr>
      <w:r w:rsidRPr="00D311BC">
        <w:rPr>
          <w:sz w:val="24"/>
          <w:szCs w:val="24"/>
        </w:rPr>
        <w:t xml:space="preserve">SSS </w:t>
      </w:r>
      <w:r w:rsidR="002A09F7" w:rsidRPr="00D311BC">
        <w:rPr>
          <w:sz w:val="24"/>
          <w:szCs w:val="24"/>
        </w:rPr>
        <w:t>should display the disclaimers, copyright, word mark, trademark and product level of the Transcom Beverage Limited.</w:t>
      </w:r>
    </w:p>
    <w:p w:rsidR="002A09F7" w:rsidRPr="00D311BC" w:rsidRDefault="002A09F7" w:rsidP="002A09F7">
      <w:pPr>
        <w:pStyle w:val="InfoBlue"/>
      </w:pPr>
    </w:p>
    <w:p w:rsidR="002A09F7" w:rsidRPr="00D311BC" w:rsidRDefault="002A09F7" w:rsidP="002A09F7">
      <w:pPr>
        <w:pStyle w:val="Heading2"/>
      </w:pPr>
      <w:bookmarkStart w:id="38" w:name="_Toc164477578"/>
      <w:r w:rsidRPr="00D311BC">
        <w:t>Applicable Standards</w:t>
      </w:r>
      <w:bookmarkEnd w:id="38"/>
    </w:p>
    <w:p w:rsidR="002A09F7" w:rsidRPr="00D311BC" w:rsidRDefault="002A09F7" w:rsidP="002A09F7">
      <w:pPr>
        <w:pStyle w:val="InfoBlue"/>
      </w:pPr>
      <w:r w:rsidRPr="00D311BC">
        <w:t xml:space="preserve">          It shall be as per the business standard.</w:t>
      </w:r>
    </w:p>
    <w:p w:rsidR="002A09F7" w:rsidRPr="00D311BC" w:rsidRDefault="002A09F7" w:rsidP="002A09F7">
      <w:pPr>
        <w:pStyle w:val="BodyText"/>
      </w:pPr>
    </w:p>
    <w:p w:rsidR="000F7F8F" w:rsidRPr="00D311BC" w:rsidRDefault="000F7F8F" w:rsidP="002A09F7">
      <w:pPr>
        <w:pStyle w:val="BodyText"/>
      </w:pPr>
    </w:p>
    <w:p w:rsidR="000F7F8F" w:rsidRPr="00D311BC" w:rsidRDefault="000F7F8F" w:rsidP="002A09F7">
      <w:pPr>
        <w:pStyle w:val="BodyText"/>
      </w:pPr>
    </w:p>
    <w:p w:rsidR="000F7F8F" w:rsidRPr="00D311BC" w:rsidRDefault="000F7F8F" w:rsidP="002A09F7">
      <w:pPr>
        <w:pStyle w:val="BodyText"/>
      </w:pPr>
    </w:p>
    <w:p w:rsidR="002A09F7" w:rsidRPr="00D311BC" w:rsidRDefault="002A09F7" w:rsidP="002A09F7">
      <w:pPr>
        <w:pStyle w:val="BodyText"/>
      </w:pPr>
    </w:p>
    <w:p w:rsidR="002A09F7" w:rsidRPr="00D311BC" w:rsidRDefault="002A09F7" w:rsidP="002A09F7">
      <w:pPr>
        <w:pStyle w:val="BodyText"/>
        <w:ind w:left="0"/>
      </w:pPr>
    </w:p>
    <w:sectPr w:rsidR="002A09F7" w:rsidRPr="00D311B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2EF" w:rsidRDefault="003612EF">
      <w:r>
        <w:separator/>
      </w:r>
    </w:p>
  </w:endnote>
  <w:endnote w:type="continuationSeparator" w:id="0">
    <w:p w:rsidR="003612EF" w:rsidRDefault="0036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tc>
        <w:tcPr>
          <w:tcW w:w="3162" w:type="dxa"/>
          <w:tcBorders>
            <w:top w:val="nil"/>
            <w:left w:val="nil"/>
            <w:bottom w:val="nil"/>
            <w:right w:val="nil"/>
          </w:tcBorders>
        </w:tcPr>
        <w:p w:rsidR="003763CC" w:rsidRDefault="003763CC">
          <w:pPr>
            <w:ind w:right="360"/>
          </w:pPr>
          <w:r>
            <w:t>Confidential</w:t>
          </w:r>
        </w:p>
      </w:tc>
      <w:tc>
        <w:tcPr>
          <w:tcW w:w="3162" w:type="dxa"/>
          <w:tcBorders>
            <w:top w:val="nil"/>
            <w:left w:val="nil"/>
            <w:bottom w:val="nil"/>
            <w:right w:val="nil"/>
          </w:tcBorders>
        </w:tcPr>
        <w:p w:rsidR="003763CC" w:rsidRDefault="003763CC">
          <w:pPr>
            <w:jc w:val="center"/>
          </w:pPr>
          <w:r>
            <w:fldChar w:fldCharType="begin"/>
          </w:r>
          <w:r>
            <w:instrText xml:space="preserve"> DATE \@ "yyyy" </w:instrText>
          </w:r>
          <w:r>
            <w:fldChar w:fldCharType="separate"/>
          </w:r>
          <w:r w:rsidR="008C4519">
            <w:rPr>
              <w:noProof/>
            </w:rPr>
            <w:t>2018</w:t>
          </w:r>
          <w:r>
            <w:fldChar w:fldCharType="end"/>
          </w:r>
        </w:p>
      </w:tc>
      <w:tc>
        <w:tcPr>
          <w:tcW w:w="3162" w:type="dxa"/>
          <w:tcBorders>
            <w:top w:val="nil"/>
            <w:left w:val="nil"/>
            <w:bottom w:val="nil"/>
            <w:right w:val="nil"/>
          </w:tcBorders>
        </w:tcPr>
        <w:p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3250E">
            <w:rPr>
              <w:rStyle w:val="PageNumber"/>
              <w:noProof/>
            </w:rPr>
            <w:t>12</w:t>
          </w:r>
          <w:r>
            <w:rPr>
              <w:rStyle w:val="PageNumber"/>
            </w:rPr>
            <w:fldChar w:fldCharType="end"/>
          </w:r>
        </w:p>
      </w:tc>
    </w:tr>
  </w:tbl>
  <w:p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2EF" w:rsidRDefault="003612EF">
      <w:r>
        <w:separator/>
      </w:r>
    </w:p>
  </w:footnote>
  <w:footnote w:type="continuationSeparator" w:id="0">
    <w:p w:rsidR="003612EF" w:rsidRDefault="00361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tc>
        <w:tcPr>
          <w:tcW w:w="6379" w:type="dxa"/>
        </w:tcPr>
        <w:p w:rsidR="003763CC" w:rsidRDefault="008D248B">
          <w:r>
            <w:t xml:space="preserve">Secondary </w:t>
          </w:r>
          <w:r w:rsidR="009F7A91">
            <w:t>Sales System</w:t>
          </w:r>
          <w:r w:rsidR="003763CC">
            <w:t xml:space="preserve"> Project</w:t>
          </w:r>
          <w:r w:rsidR="000153CE">
            <w:t xml:space="preserve"> (</w:t>
          </w:r>
          <w:r>
            <w:t>S</w:t>
          </w:r>
          <w:r w:rsidR="000153CE">
            <w:t>SS)</w:t>
          </w:r>
        </w:p>
      </w:tc>
      <w:tc>
        <w:tcPr>
          <w:tcW w:w="3179" w:type="dxa"/>
        </w:tcPr>
        <w:p w:rsidR="003763CC" w:rsidRDefault="003763CC">
          <w:pPr>
            <w:tabs>
              <w:tab w:val="left" w:pos="1135"/>
            </w:tabs>
            <w:spacing w:before="40"/>
            <w:ind w:right="68"/>
          </w:pPr>
          <w:r>
            <w:t xml:space="preserve">  Version:    </w:t>
          </w:r>
          <w:r w:rsidR="008D248B">
            <w:t>1.0</w:t>
          </w:r>
        </w:p>
      </w:tc>
    </w:tr>
    <w:tr w:rsidR="003763CC">
      <w:tc>
        <w:tcPr>
          <w:tcW w:w="6379" w:type="dxa"/>
        </w:tcPr>
        <w:p w:rsidR="003763CC" w:rsidRDefault="00F131E6">
          <w:fldSimple w:instr=" TITLE  \* MERGEFORMAT ">
            <w:r w:rsidR="003763CC">
              <w:t>Software Requirements Specification</w:t>
            </w:r>
          </w:fldSimple>
        </w:p>
      </w:tc>
      <w:tc>
        <w:tcPr>
          <w:tcW w:w="3179" w:type="dxa"/>
        </w:tcPr>
        <w:p w:rsidR="003763CC" w:rsidRDefault="009F7A91">
          <w:r>
            <w:t xml:space="preserve">  Date:  </w:t>
          </w:r>
          <w:r w:rsidR="008D248B">
            <w:t>02</w:t>
          </w:r>
          <w:r>
            <w:t>/</w:t>
          </w:r>
          <w:r w:rsidR="008D248B">
            <w:t>0</w:t>
          </w:r>
          <w:r w:rsidR="008C4519">
            <w:t>8</w:t>
          </w:r>
          <w:r>
            <w:t>//1</w:t>
          </w:r>
          <w:r w:rsidR="008D248B">
            <w:t>8</w:t>
          </w:r>
        </w:p>
      </w:tc>
    </w:tr>
    <w:tr w:rsidR="003763CC">
      <w:tc>
        <w:tcPr>
          <w:tcW w:w="9558" w:type="dxa"/>
          <w:gridSpan w:val="2"/>
        </w:tcPr>
        <w:p w:rsidR="003763CC" w:rsidRDefault="003763CC"/>
      </w:tc>
    </w:tr>
  </w:tbl>
  <w:p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F040C1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i w:val="0"/>
        <w:sz w:val="2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9821D9D"/>
    <w:multiLevelType w:val="multilevel"/>
    <w:tmpl w:val="A92EC2A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011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7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0382A"/>
    <w:rsid w:val="0001270B"/>
    <w:rsid w:val="000139F4"/>
    <w:rsid w:val="000153CE"/>
    <w:rsid w:val="000172C5"/>
    <w:rsid w:val="000202D1"/>
    <w:rsid w:val="00023F03"/>
    <w:rsid w:val="00032E9F"/>
    <w:rsid w:val="000655BE"/>
    <w:rsid w:val="000663A2"/>
    <w:rsid w:val="000672A9"/>
    <w:rsid w:val="00067784"/>
    <w:rsid w:val="00072808"/>
    <w:rsid w:val="000758CE"/>
    <w:rsid w:val="00082D68"/>
    <w:rsid w:val="00083F0E"/>
    <w:rsid w:val="00084075"/>
    <w:rsid w:val="0008747E"/>
    <w:rsid w:val="00094199"/>
    <w:rsid w:val="000A5687"/>
    <w:rsid w:val="000A5AA5"/>
    <w:rsid w:val="000B55B6"/>
    <w:rsid w:val="000B626C"/>
    <w:rsid w:val="000B7371"/>
    <w:rsid w:val="000D255E"/>
    <w:rsid w:val="000F7F8F"/>
    <w:rsid w:val="00102BD5"/>
    <w:rsid w:val="0010584D"/>
    <w:rsid w:val="001068E0"/>
    <w:rsid w:val="001172A1"/>
    <w:rsid w:val="00117828"/>
    <w:rsid w:val="00124ECC"/>
    <w:rsid w:val="00127C7B"/>
    <w:rsid w:val="00131D1A"/>
    <w:rsid w:val="00144AAE"/>
    <w:rsid w:val="00144B2A"/>
    <w:rsid w:val="00146D7F"/>
    <w:rsid w:val="001517F5"/>
    <w:rsid w:val="0015372B"/>
    <w:rsid w:val="001631E8"/>
    <w:rsid w:val="00165817"/>
    <w:rsid w:val="001768F9"/>
    <w:rsid w:val="001805DD"/>
    <w:rsid w:val="001810B7"/>
    <w:rsid w:val="00182991"/>
    <w:rsid w:val="001916C6"/>
    <w:rsid w:val="001A0579"/>
    <w:rsid w:val="001A23BF"/>
    <w:rsid w:val="001A2BD2"/>
    <w:rsid w:val="001A3496"/>
    <w:rsid w:val="001B30A5"/>
    <w:rsid w:val="001C23A1"/>
    <w:rsid w:val="001C36A1"/>
    <w:rsid w:val="001C777D"/>
    <w:rsid w:val="001D05F0"/>
    <w:rsid w:val="001E581D"/>
    <w:rsid w:val="001F2E0B"/>
    <w:rsid w:val="00215E3B"/>
    <w:rsid w:val="00216194"/>
    <w:rsid w:val="00224236"/>
    <w:rsid w:val="00233ED8"/>
    <w:rsid w:val="00240844"/>
    <w:rsid w:val="0024338C"/>
    <w:rsid w:val="002552C1"/>
    <w:rsid w:val="00255AF4"/>
    <w:rsid w:val="00265064"/>
    <w:rsid w:val="002666B7"/>
    <w:rsid w:val="00270439"/>
    <w:rsid w:val="00280B7C"/>
    <w:rsid w:val="00286319"/>
    <w:rsid w:val="002A09F7"/>
    <w:rsid w:val="002A36CD"/>
    <w:rsid w:val="002A585F"/>
    <w:rsid w:val="002A70AA"/>
    <w:rsid w:val="002B1B17"/>
    <w:rsid w:val="002B2507"/>
    <w:rsid w:val="002B7DC7"/>
    <w:rsid w:val="002C0372"/>
    <w:rsid w:val="002C1165"/>
    <w:rsid w:val="002D6E03"/>
    <w:rsid w:val="002F2885"/>
    <w:rsid w:val="00305D9A"/>
    <w:rsid w:val="00316352"/>
    <w:rsid w:val="0033250E"/>
    <w:rsid w:val="00337139"/>
    <w:rsid w:val="00340B92"/>
    <w:rsid w:val="0034582D"/>
    <w:rsid w:val="00354DA1"/>
    <w:rsid w:val="003612EF"/>
    <w:rsid w:val="00363EC6"/>
    <w:rsid w:val="00366984"/>
    <w:rsid w:val="00373DDE"/>
    <w:rsid w:val="003763CC"/>
    <w:rsid w:val="00382355"/>
    <w:rsid w:val="0038258A"/>
    <w:rsid w:val="00396624"/>
    <w:rsid w:val="003A6374"/>
    <w:rsid w:val="003B1725"/>
    <w:rsid w:val="003C7551"/>
    <w:rsid w:val="003D6201"/>
    <w:rsid w:val="003D7267"/>
    <w:rsid w:val="003E404D"/>
    <w:rsid w:val="003F24DB"/>
    <w:rsid w:val="00401101"/>
    <w:rsid w:val="00407604"/>
    <w:rsid w:val="00411F71"/>
    <w:rsid w:val="00436C0B"/>
    <w:rsid w:val="00443328"/>
    <w:rsid w:val="004435AA"/>
    <w:rsid w:val="00443B06"/>
    <w:rsid w:val="00456839"/>
    <w:rsid w:val="00465FD7"/>
    <w:rsid w:val="0047092A"/>
    <w:rsid w:val="00481F15"/>
    <w:rsid w:val="0049360E"/>
    <w:rsid w:val="0049523C"/>
    <w:rsid w:val="004A42B6"/>
    <w:rsid w:val="004C1891"/>
    <w:rsid w:val="004D752A"/>
    <w:rsid w:val="004F1B2C"/>
    <w:rsid w:val="004F4870"/>
    <w:rsid w:val="004F489A"/>
    <w:rsid w:val="00502748"/>
    <w:rsid w:val="00504A90"/>
    <w:rsid w:val="0051095F"/>
    <w:rsid w:val="00512D08"/>
    <w:rsid w:val="00515070"/>
    <w:rsid w:val="005163D6"/>
    <w:rsid w:val="005164E2"/>
    <w:rsid w:val="005237BF"/>
    <w:rsid w:val="005256EC"/>
    <w:rsid w:val="005305A1"/>
    <w:rsid w:val="00532E53"/>
    <w:rsid w:val="00552BBE"/>
    <w:rsid w:val="00561420"/>
    <w:rsid w:val="00564819"/>
    <w:rsid w:val="00577405"/>
    <w:rsid w:val="00577CD6"/>
    <w:rsid w:val="00596DD4"/>
    <w:rsid w:val="005B411B"/>
    <w:rsid w:val="005B6C3D"/>
    <w:rsid w:val="005C5FAB"/>
    <w:rsid w:val="005D3163"/>
    <w:rsid w:val="005E3F2A"/>
    <w:rsid w:val="005F02D0"/>
    <w:rsid w:val="005F55A3"/>
    <w:rsid w:val="00604063"/>
    <w:rsid w:val="0063429A"/>
    <w:rsid w:val="0064223A"/>
    <w:rsid w:val="00644FC6"/>
    <w:rsid w:val="00656FA6"/>
    <w:rsid w:val="00660CEA"/>
    <w:rsid w:val="00661814"/>
    <w:rsid w:val="006664DA"/>
    <w:rsid w:val="00671BFC"/>
    <w:rsid w:val="006744B0"/>
    <w:rsid w:val="006818C4"/>
    <w:rsid w:val="0069489B"/>
    <w:rsid w:val="006B51BF"/>
    <w:rsid w:val="006C0EB7"/>
    <w:rsid w:val="006C403E"/>
    <w:rsid w:val="006D0FF8"/>
    <w:rsid w:val="006D221F"/>
    <w:rsid w:val="006E2BB5"/>
    <w:rsid w:val="006E63D7"/>
    <w:rsid w:val="006F2F2E"/>
    <w:rsid w:val="00701940"/>
    <w:rsid w:val="00701F4C"/>
    <w:rsid w:val="0070672D"/>
    <w:rsid w:val="0073103F"/>
    <w:rsid w:val="00744F2F"/>
    <w:rsid w:val="007551B3"/>
    <w:rsid w:val="0076026E"/>
    <w:rsid w:val="00766E7A"/>
    <w:rsid w:val="0077024B"/>
    <w:rsid w:val="007A1E50"/>
    <w:rsid w:val="007B30F7"/>
    <w:rsid w:val="007C3AA9"/>
    <w:rsid w:val="007D15C0"/>
    <w:rsid w:val="007E677E"/>
    <w:rsid w:val="007F034C"/>
    <w:rsid w:val="007F1C36"/>
    <w:rsid w:val="007F67DB"/>
    <w:rsid w:val="00813766"/>
    <w:rsid w:val="008200D5"/>
    <w:rsid w:val="00825943"/>
    <w:rsid w:val="008353DB"/>
    <w:rsid w:val="00847E0B"/>
    <w:rsid w:val="00856E3F"/>
    <w:rsid w:val="00862865"/>
    <w:rsid w:val="00875828"/>
    <w:rsid w:val="00884EDB"/>
    <w:rsid w:val="00887CC8"/>
    <w:rsid w:val="008964EE"/>
    <w:rsid w:val="008A6501"/>
    <w:rsid w:val="008C4519"/>
    <w:rsid w:val="008C6334"/>
    <w:rsid w:val="008C7E96"/>
    <w:rsid w:val="008D248B"/>
    <w:rsid w:val="008D5E88"/>
    <w:rsid w:val="008D769C"/>
    <w:rsid w:val="008E3826"/>
    <w:rsid w:val="008E5734"/>
    <w:rsid w:val="008E57E0"/>
    <w:rsid w:val="008F32C3"/>
    <w:rsid w:val="008F33EF"/>
    <w:rsid w:val="008F44FD"/>
    <w:rsid w:val="008F4CA7"/>
    <w:rsid w:val="00907BBF"/>
    <w:rsid w:val="00910FEC"/>
    <w:rsid w:val="00912DAA"/>
    <w:rsid w:val="009141C0"/>
    <w:rsid w:val="009244B8"/>
    <w:rsid w:val="00925F20"/>
    <w:rsid w:val="00933937"/>
    <w:rsid w:val="009453B3"/>
    <w:rsid w:val="00947394"/>
    <w:rsid w:val="00947D6D"/>
    <w:rsid w:val="00953F50"/>
    <w:rsid w:val="0096358B"/>
    <w:rsid w:val="009649E7"/>
    <w:rsid w:val="00987519"/>
    <w:rsid w:val="00995FC0"/>
    <w:rsid w:val="009B3ECF"/>
    <w:rsid w:val="009C33B6"/>
    <w:rsid w:val="009C5A01"/>
    <w:rsid w:val="009D44E6"/>
    <w:rsid w:val="009D589D"/>
    <w:rsid w:val="009E129E"/>
    <w:rsid w:val="009E7063"/>
    <w:rsid w:val="009E793E"/>
    <w:rsid w:val="009F7A91"/>
    <w:rsid w:val="009F7B08"/>
    <w:rsid w:val="00A00339"/>
    <w:rsid w:val="00A016C0"/>
    <w:rsid w:val="00A25DE4"/>
    <w:rsid w:val="00A34336"/>
    <w:rsid w:val="00A35843"/>
    <w:rsid w:val="00A61844"/>
    <w:rsid w:val="00A7593E"/>
    <w:rsid w:val="00A90220"/>
    <w:rsid w:val="00A915FB"/>
    <w:rsid w:val="00AA22F9"/>
    <w:rsid w:val="00AA6525"/>
    <w:rsid w:val="00AC2D71"/>
    <w:rsid w:val="00AE4DDC"/>
    <w:rsid w:val="00B0112F"/>
    <w:rsid w:val="00B0280F"/>
    <w:rsid w:val="00B0331F"/>
    <w:rsid w:val="00B11C5C"/>
    <w:rsid w:val="00B16FC6"/>
    <w:rsid w:val="00B30589"/>
    <w:rsid w:val="00B6637E"/>
    <w:rsid w:val="00B7402B"/>
    <w:rsid w:val="00B7406E"/>
    <w:rsid w:val="00B74B3F"/>
    <w:rsid w:val="00B928D2"/>
    <w:rsid w:val="00BB1954"/>
    <w:rsid w:val="00BB38A1"/>
    <w:rsid w:val="00BB5F3B"/>
    <w:rsid w:val="00BC39B0"/>
    <w:rsid w:val="00BD30F0"/>
    <w:rsid w:val="00BE1200"/>
    <w:rsid w:val="00BE1A5C"/>
    <w:rsid w:val="00BE4E9B"/>
    <w:rsid w:val="00BE6413"/>
    <w:rsid w:val="00C13FCB"/>
    <w:rsid w:val="00C16B90"/>
    <w:rsid w:val="00C1786E"/>
    <w:rsid w:val="00C304E4"/>
    <w:rsid w:val="00C31694"/>
    <w:rsid w:val="00C3680D"/>
    <w:rsid w:val="00C46FC6"/>
    <w:rsid w:val="00C514A8"/>
    <w:rsid w:val="00C6012D"/>
    <w:rsid w:val="00C74030"/>
    <w:rsid w:val="00C91A4F"/>
    <w:rsid w:val="00C91CFA"/>
    <w:rsid w:val="00C9402F"/>
    <w:rsid w:val="00C95DEF"/>
    <w:rsid w:val="00C96EB3"/>
    <w:rsid w:val="00CB138E"/>
    <w:rsid w:val="00CC3BEB"/>
    <w:rsid w:val="00CC6F5F"/>
    <w:rsid w:val="00CE0CC7"/>
    <w:rsid w:val="00CF1F2B"/>
    <w:rsid w:val="00CF586B"/>
    <w:rsid w:val="00D057DA"/>
    <w:rsid w:val="00D15545"/>
    <w:rsid w:val="00D171EB"/>
    <w:rsid w:val="00D200D5"/>
    <w:rsid w:val="00D24D49"/>
    <w:rsid w:val="00D311BC"/>
    <w:rsid w:val="00D33312"/>
    <w:rsid w:val="00D40A0D"/>
    <w:rsid w:val="00D502E5"/>
    <w:rsid w:val="00D521C1"/>
    <w:rsid w:val="00D53594"/>
    <w:rsid w:val="00D6102F"/>
    <w:rsid w:val="00D61C96"/>
    <w:rsid w:val="00D6211F"/>
    <w:rsid w:val="00D628EF"/>
    <w:rsid w:val="00D65FDD"/>
    <w:rsid w:val="00D66959"/>
    <w:rsid w:val="00D756C0"/>
    <w:rsid w:val="00D91C89"/>
    <w:rsid w:val="00D9376D"/>
    <w:rsid w:val="00D968E5"/>
    <w:rsid w:val="00DA52EC"/>
    <w:rsid w:val="00DD5649"/>
    <w:rsid w:val="00DF2EF3"/>
    <w:rsid w:val="00E02371"/>
    <w:rsid w:val="00E06730"/>
    <w:rsid w:val="00E06D39"/>
    <w:rsid w:val="00E11549"/>
    <w:rsid w:val="00E1714C"/>
    <w:rsid w:val="00E21446"/>
    <w:rsid w:val="00E22926"/>
    <w:rsid w:val="00E40BED"/>
    <w:rsid w:val="00E4318F"/>
    <w:rsid w:val="00E46611"/>
    <w:rsid w:val="00E60865"/>
    <w:rsid w:val="00E654BA"/>
    <w:rsid w:val="00E744C2"/>
    <w:rsid w:val="00E81C29"/>
    <w:rsid w:val="00E91A25"/>
    <w:rsid w:val="00EA250D"/>
    <w:rsid w:val="00EB2F4C"/>
    <w:rsid w:val="00EC1BAB"/>
    <w:rsid w:val="00ED0BC5"/>
    <w:rsid w:val="00ED1CD8"/>
    <w:rsid w:val="00ED7216"/>
    <w:rsid w:val="00EE0A3D"/>
    <w:rsid w:val="00EE63C7"/>
    <w:rsid w:val="00EF7183"/>
    <w:rsid w:val="00F11E74"/>
    <w:rsid w:val="00F131E6"/>
    <w:rsid w:val="00F2265D"/>
    <w:rsid w:val="00F360A3"/>
    <w:rsid w:val="00F42F26"/>
    <w:rsid w:val="00F43CB4"/>
    <w:rsid w:val="00F4668B"/>
    <w:rsid w:val="00F526F8"/>
    <w:rsid w:val="00F655AA"/>
    <w:rsid w:val="00F71BE7"/>
    <w:rsid w:val="00F73279"/>
    <w:rsid w:val="00F7426C"/>
    <w:rsid w:val="00FA6473"/>
    <w:rsid w:val="00FA6C06"/>
    <w:rsid w:val="00FB748E"/>
    <w:rsid w:val="00FC1DE0"/>
    <w:rsid w:val="00FC387D"/>
    <w:rsid w:val="00FE32D1"/>
    <w:rsid w:val="00FE4533"/>
    <w:rsid w:val="00FE5C0E"/>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CD1EF"/>
  <w15:chartTrackingRefBased/>
  <w15:docId w15:val="{00AFAF12-763F-4C71-BB5F-99327C6E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NormalWeb">
    <w:name w:val="Normal (Web)"/>
    <w:basedOn w:val="Normal"/>
    <w:uiPriority w:val="99"/>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FB748E"/>
    <w:rPr>
      <w:i/>
      <w:iCs/>
    </w:rPr>
  </w:style>
  <w:style w:type="character" w:customStyle="1" w:styleId="Heading4Char">
    <w:name w:val="Heading 4 Char"/>
    <w:link w:val="Heading4"/>
    <w:rsid w:val="005B411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13</TotalTime>
  <Pages>15</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Mahtab</cp:lastModifiedBy>
  <cp:revision>6</cp:revision>
  <cp:lastPrinted>1899-12-31T18:00:00Z</cp:lastPrinted>
  <dcterms:created xsi:type="dcterms:W3CDTF">2018-04-04T03:37:00Z</dcterms:created>
  <dcterms:modified xsi:type="dcterms:W3CDTF">2018-08-02T14:50:00Z</dcterms:modified>
</cp:coreProperties>
</file>